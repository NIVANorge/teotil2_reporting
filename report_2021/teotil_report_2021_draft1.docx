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897086" w14:textId="77777777" w:rsidR="000142AF" w:rsidRDefault="000142AF" w:rsidP="000142AF">
      <w:pPr>
        <w:rPr>
          <w:lang w:val="nb-NO"/>
        </w:rPr>
      </w:pPr>
      <w:bookmarkStart w:id="0" w:name="_Toc474499245"/>
      <w:bookmarkStart w:id="1" w:name="_Toc476306714"/>
      <w:bookmarkStart w:id="2" w:name="_Toc476311745"/>
    </w:p>
    <w:p w14:paraId="04AE67C0" w14:textId="77777777" w:rsidR="000142AF" w:rsidRPr="00B677EC" w:rsidRDefault="000142AF" w:rsidP="000142AF">
      <w:pPr>
        <w:rPr>
          <w:lang w:val="nb-NO"/>
        </w:rPr>
      </w:pPr>
      <w:r w:rsidRPr="00B677EC">
        <w:rPr>
          <w:noProof/>
          <w:lang w:val="nb-NO"/>
        </w:rPr>
        <w:drawing>
          <wp:anchor distT="0" distB="0" distL="114300" distR="114300" simplePos="0" relativeHeight="251658240" behindDoc="1" locked="0" layoutInCell="1" allowOverlap="1" wp14:anchorId="4A4B7B15" wp14:editId="4CBDBAFB">
            <wp:simplePos x="0" y="0"/>
            <wp:positionH relativeFrom="column">
              <wp:posOffset>-128905</wp:posOffset>
            </wp:positionH>
            <wp:positionV relativeFrom="paragraph">
              <wp:posOffset>6350</wp:posOffset>
            </wp:positionV>
            <wp:extent cx="1600200" cy="790575"/>
            <wp:effectExtent l="0" t="0" r="0" b="9525"/>
            <wp:wrapTight wrapText="bothSides">
              <wp:wrapPolygon edited="0">
                <wp:start x="0" y="0"/>
                <wp:lineTo x="0" y="21340"/>
                <wp:lineTo x="21343" y="21340"/>
                <wp:lineTo x="2134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790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EE487" w14:textId="77777777" w:rsidR="000142AF" w:rsidRPr="00B677EC" w:rsidRDefault="000142AF" w:rsidP="000142AF"/>
    <w:p w14:paraId="6921D639" w14:textId="77777777" w:rsidR="000142AF" w:rsidRPr="00B677EC" w:rsidRDefault="000142AF" w:rsidP="000142AF"/>
    <w:p w14:paraId="522437FA" w14:textId="77777777" w:rsidR="000142AF" w:rsidRPr="00B677EC" w:rsidRDefault="000142AF" w:rsidP="000142AF">
      <w:pPr>
        <w:rPr>
          <w:lang w:val="nb-NO"/>
        </w:rPr>
      </w:pPr>
    </w:p>
    <w:p w14:paraId="5284418B" w14:textId="77777777" w:rsidR="000142AF" w:rsidRDefault="000142AF" w:rsidP="000142AF">
      <w:pPr>
        <w:rPr>
          <w:lang w:val="nb-NO"/>
        </w:rPr>
      </w:pPr>
    </w:p>
    <w:p w14:paraId="36D35587" w14:textId="77777777" w:rsidR="000142AF" w:rsidRDefault="000142AF" w:rsidP="000142AF">
      <w:pPr>
        <w:rPr>
          <w:lang w:val="nb-NO"/>
        </w:rPr>
      </w:pPr>
    </w:p>
    <w:p w14:paraId="6484E253" w14:textId="77777777" w:rsidR="000142AF" w:rsidRDefault="000142AF" w:rsidP="000142AF">
      <w:pPr>
        <w:rPr>
          <w:lang w:val="nb-NO"/>
        </w:rPr>
      </w:pPr>
    </w:p>
    <w:p w14:paraId="58EB7287" w14:textId="77777777" w:rsidR="000142AF" w:rsidRPr="00B677EC" w:rsidRDefault="000142AF" w:rsidP="000142AF">
      <w:pPr>
        <w:rPr>
          <w:lang w:val="nb-N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E0E0E0"/>
        <w:tblLook w:val="01E0" w:firstRow="1" w:lastRow="1" w:firstColumn="1" w:lastColumn="1" w:noHBand="0" w:noVBand="0"/>
      </w:tblPr>
      <w:tblGrid>
        <w:gridCol w:w="9288"/>
      </w:tblGrid>
      <w:tr w:rsidR="000142AF" w:rsidRPr="00AD2F9D" w14:paraId="1156D418" w14:textId="77777777" w:rsidTr="00132446">
        <w:tc>
          <w:tcPr>
            <w:tcW w:w="9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5B957FDB" w14:textId="77777777" w:rsidR="000142AF" w:rsidRPr="00BF5A5B" w:rsidRDefault="000142AF" w:rsidP="00132446">
            <w:pPr>
              <w:jc w:val="center"/>
              <w:rPr>
                <w:sz w:val="40"/>
                <w:szCs w:val="40"/>
                <w:lang w:val="nb-NO"/>
              </w:rPr>
            </w:pPr>
            <w:bookmarkStart w:id="3" w:name="StartForside"/>
            <w:bookmarkEnd w:id="3"/>
            <w:r w:rsidRPr="00B677EC">
              <w:rPr>
                <w:sz w:val="40"/>
                <w:szCs w:val="40"/>
                <w:lang w:val="nb-NO"/>
              </w:rPr>
              <w:t xml:space="preserve">Rapportforside og -bakside lages av </w:t>
            </w:r>
            <w:r>
              <w:rPr>
                <w:sz w:val="40"/>
                <w:szCs w:val="40"/>
                <w:lang w:val="nb-NO"/>
              </w:rPr>
              <w:t>Allkopi</w:t>
            </w:r>
            <w:r w:rsidRPr="00B677EC">
              <w:rPr>
                <w:sz w:val="40"/>
                <w:szCs w:val="40"/>
                <w:lang w:val="nb-NO"/>
              </w:rPr>
              <w:t>!</w:t>
            </w:r>
          </w:p>
        </w:tc>
      </w:tr>
    </w:tbl>
    <w:p w14:paraId="4B1366E6" w14:textId="77777777" w:rsidR="000142AF" w:rsidRPr="00115DAF" w:rsidRDefault="000142AF" w:rsidP="000142AF">
      <w:pPr>
        <w:autoSpaceDE w:val="0"/>
        <w:autoSpaceDN w:val="0"/>
        <w:adjustRightInd w:val="0"/>
        <w:rPr>
          <w:b/>
          <w:lang w:val="nb-NO"/>
        </w:rPr>
      </w:pPr>
      <w:r w:rsidRPr="00115DAF">
        <w:rPr>
          <w:b/>
          <w:lang w:val="nb-NO"/>
        </w:rPr>
        <w:t>Rapportens tittel og løpenummer</w:t>
      </w:r>
    </w:p>
    <w:p w14:paraId="425F58A6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da-DK"/>
        </w:rPr>
      </w:pPr>
      <w:r w:rsidRPr="00115DAF">
        <w:rPr>
          <w:lang w:val="da-DK"/>
        </w:rPr>
        <w:t>Allkopi kopierer disse fra kolofonsiden.</w:t>
      </w:r>
      <w:r w:rsidRPr="00115DAF">
        <w:rPr>
          <w:lang w:val="da-DK"/>
        </w:rPr>
        <w:br/>
      </w:r>
    </w:p>
    <w:p w14:paraId="5ED8C300" w14:textId="77777777" w:rsidR="000142AF" w:rsidRPr="00115DAF" w:rsidRDefault="000142AF" w:rsidP="000142AF">
      <w:pPr>
        <w:autoSpaceDE w:val="0"/>
        <w:autoSpaceDN w:val="0"/>
        <w:adjustRightInd w:val="0"/>
        <w:rPr>
          <w:b/>
          <w:lang w:val="nb-NO"/>
        </w:rPr>
      </w:pPr>
      <w:r w:rsidRPr="00115DAF">
        <w:rPr>
          <w:b/>
          <w:lang w:val="nb-NO"/>
        </w:rPr>
        <w:t>Forsidebilde/-illustrasjon</w:t>
      </w:r>
    </w:p>
    <w:p w14:paraId="3CBDCA04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Illustrasjonen må ikke være beskyttet av annen parts copyright. </w:t>
      </w:r>
      <w:proofErr w:type="spellStart"/>
      <w:r w:rsidRPr="00115DAF">
        <w:rPr>
          <w:lang w:val="nb-NO"/>
        </w:rPr>
        <w:t>Vurdér</w:t>
      </w:r>
      <w:proofErr w:type="spellEnd"/>
      <w:r w:rsidRPr="00115DAF">
        <w:rPr>
          <w:lang w:val="nb-NO"/>
        </w:rPr>
        <w:t xml:space="preserve"> også om bildet er passende. </w:t>
      </w:r>
    </w:p>
    <w:p w14:paraId="57FBCE53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Send helst et bilde eller en annen illustrasjon separat; i </w:t>
      </w:r>
      <w:proofErr w:type="spellStart"/>
      <w:r w:rsidRPr="00115DAF">
        <w:rPr>
          <w:lang w:val="nb-NO"/>
        </w:rPr>
        <w:t>jpg</w:t>
      </w:r>
      <w:proofErr w:type="spellEnd"/>
      <w:r w:rsidRPr="00115DAF">
        <w:rPr>
          <w:lang w:val="nb-NO"/>
        </w:rPr>
        <w:t xml:space="preserve">, </w:t>
      </w:r>
      <w:proofErr w:type="spellStart"/>
      <w:r w:rsidRPr="00115DAF">
        <w:rPr>
          <w:lang w:val="nb-NO"/>
        </w:rPr>
        <w:t>tif</w:t>
      </w:r>
      <w:proofErr w:type="spellEnd"/>
      <w:r w:rsidRPr="00115DAF">
        <w:rPr>
          <w:lang w:val="nb-NO"/>
        </w:rPr>
        <w:t xml:space="preserve"> - eller </w:t>
      </w:r>
      <w:proofErr w:type="spellStart"/>
      <w:r w:rsidRPr="00115DAF">
        <w:rPr>
          <w:lang w:val="nb-NO"/>
        </w:rPr>
        <w:t>eps</w:t>
      </w:r>
      <w:proofErr w:type="spellEnd"/>
      <w:r w:rsidRPr="00115DAF">
        <w:rPr>
          <w:lang w:val="nb-NO"/>
        </w:rPr>
        <w:t xml:space="preserve">-format (Hvis du limer bildet inn i en Word-fil MÅ bildet være i </w:t>
      </w:r>
      <w:proofErr w:type="spellStart"/>
      <w:r w:rsidRPr="00115DAF">
        <w:rPr>
          <w:lang w:val="nb-NO"/>
        </w:rPr>
        <w:t>wmf</w:t>
      </w:r>
      <w:proofErr w:type="spellEnd"/>
      <w:r w:rsidRPr="00115DAF">
        <w:rPr>
          <w:lang w:val="nb-NO"/>
        </w:rPr>
        <w:t xml:space="preserve">-format ellers reduseres bildekvaliteten). </w:t>
      </w:r>
    </w:p>
    <w:p w14:paraId="72271BF1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For at bildet skal kunne trykkes i god kvalitet bør det ha minst 1600 </w:t>
      </w:r>
      <w:proofErr w:type="spellStart"/>
      <w:r w:rsidRPr="00115DAF">
        <w:rPr>
          <w:lang w:val="nb-NO"/>
        </w:rPr>
        <w:t>pixler</w:t>
      </w:r>
      <w:proofErr w:type="spellEnd"/>
      <w:r w:rsidRPr="00115DAF">
        <w:rPr>
          <w:lang w:val="nb-NO"/>
        </w:rPr>
        <w:t xml:space="preserve"> x 1600 </w:t>
      </w:r>
      <w:proofErr w:type="spellStart"/>
      <w:r w:rsidRPr="00115DAF">
        <w:rPr>
          <w:lang w:val="nb-NO"/>
        </w:rPr>
        <w:t>pixler</w:t>
      </w:r>
      <w:proofErr w:type="spellEnd"/>
      <w:r w:rsidRPr="00115DAF">
        <w:rPr>
          <w:lang w:val="nb-NO"/>
        </w:rPr>
        <w:t>.</w:t>
      </w:r>
    </w:p>
    <w:p w14:paraId="6167EBED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Er du i tvil om dette, kontakt Allkopi på epost: </w:t>
      </w:r>
      <w:r w:rsidR="0013788B">
        <w:fldChar w:fldCharType="begin"/>
      </w:r>
      <w:r w:rsidR="0013788B" w:rsidRPr="00AD2F9D">
        <w:rPr>
          <w:lang w:val="nb-NO"/>
        </w:rPr>
        <w:instrText xml:space="preserve"> HYPERLINK "mailto:pluss@copycat.no" </w:instrText>
      </w:r>
      <w:r w:rsidR="0013788B">
        <w:fldChar w:fldCharType="separate"/>
      </w:r>
      <w:r w:rsidRPr="00115DAF">
        <w:rPr>
          <w:rFonts w:cs="Verdana"/>
          <w:color w:val="0000FF"/>
          <w:u w:val="single"/>
          <w:lang w:val="nb-NO"/>
        </w:rPr>
        <w:t>design@allkopi.com</w:t>
      </w:r>
      <w:r w:rsidR="0013788B">
        <w:rPr>
          <w:rFonts w:cs="Verdana"/>
          <w:color w:val="0000FF"/>
          <w:u w:val="single"/>
          <w:lang w:val="nb-NO"/>
        </w:rPr>
        <w:fldChar w:fldCharType="end"/>
      </w:r>
      <w:r w:rsidRPr="00115DAF">
        <w:rPr>
          <w:lang w:val="nb-NO"/>
        </w:rPr>
        <w:br/>
      </w:r>
    </w:p>
    <w:p w14:paraId="6AD2DB35" w14:textId="77777777" w:rsidR="000142AF" w:rsidRPr="00115DAF" w:rsidRDefault="000142AF" w:rsidP="000142AF">
      <w:pPr>
        <w:autoSpaceDE w:val="0"/>
        <w:autoSpaceDN w:val="0"/>
        <w:adjustRightInd w:val="0"/>
        <w:rPr>
          <w:b/>
          <w:lang w:val="nb-NO"/>
        </w:rPr>
      </w:pPr>
      <w:r w:rsidRPr="00115DAF">
        <w:rPr>
          <w:b/>
          <w:lang w:val="nb-NO"/>
        </w:rPr>
        <w:t>Logo for samarbeidspartnere</w:t>
      </w:r>
    </w:p>
    <w:p w14:paraId="3630609D" w14:textId="77777777" w:rsidR="000142AF" w:rsidRPr="00115DAF" w:rsidRDefault="000142AF" w:rsidP="000142AF">
      <w:pPr>
        <w:numPr>
          <w:ilvl w:val="0"/>
          <w:numId w:val="41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Dersom du har eksterne samarbeidspartnere på rapporten, skal deres logo også trykkes på forsida. Sjekk om Allkopi allerede har de aktuelle logoene i elektronisk form. Hvis de ikke har </w:t>
      </w:r>
      <w:proofErr w:type="gramStart"/>
      <w:r w:rsidRPr="00115DAF">
        <w:rPr>
          <w:lang w:val="nb-NO"/>
        </w:rPr>
        <w:t>det</w:t>
      </w:r>
      <w:proofErr w:type="gramEnd"/>
      <w:r w:rsidRPr="00115DAF">
        <w:rPr>
          <w:lang w:val="nb-NO"/>
        </w:rPr>
        <w:t xml:space="preserve"> må du be dine samarbeidspartnere om å skaffe slike i god kvalitet (helst </w:t>
      </w:r>
      <w:proofErr w:type="spellStart"/>
      <w:r w:rsidRPr="00115DAF">
        <w:rPr>
          <w:lang w:val="nb-NO"/>
        </w:rPr>
        <w:t>eps</w:t>
      </w:r>
      <w:proofErr w:type="spellEnd"/>
      <w:r w:rsidRPr="00115DAF">
        <w:rPr>
          <w:lang w:val="nb-NO"/>
        </w:rPr>
        <w:t xml:space="preserve">- eller </w:t>
      </w:r>
      <w:proofErr w:type="spellStart"/>
      <w:r w:rsidRPr="00115DAF">
        <w:rPr>
          <w:lang w:val="nb-NO"/>
        </w:rPr>
        <w:t>jpg</w:t>
      </w:r>
      <w:proofErr w:type="spellEnd"/>
      <w:r w:rsidRPr="00115DAF">
        <w:rPr>
          <w:lang w:val="nb-NO"/>
        </w:rPr>
        <w:t xml:space="preserve">-format).  </w:t>
      </w:r>
    </w:p>
    <w:p w14:paraId="78F73149" w14:textId="77777777" w:rsidR="000142AF" w:rsidRPr="00115DAF" w:rsidRDefault="000142AF" w:rsidP="000142AF">
      <w:pPr>
        <w:autoSpaceDE w:val="0"/>
        <w:autoSpaceDN w:val="0"/>
        <w:adjustRightInd w:val="0"/>
        <w:rPr>
          <w:lang w:val="nb-NO"/>
        </w:rPr>
      </w:pPr>
    </w:p>
    <w:p w14:paraId="3E2ABDF2" w14:textId="77777777" w:rsidR="000142AF" w:rsidRPr="00115DAF" w:rsidRDefault="000142AF" w:rsidP="000142AF">
      <w:pPr>
        <w:rPr>
          <w:lang w:val="nb-NO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E0E0E0"/>
        <w:tblLook w:val="01E0" w:firstRow="1" w:lastRow="1" w:firstColumn="1" w:lastColumn="1" w:noHBand="0" w:noVBand="0"/>
      </w:tblPr>
      <w:tblGrid>
        <w:gridCol w:w="9288"/>
      </w:tblGrid>
      <w:tr w:rsidR="000142AF" w:rsidRPr="00115DAF" w14:paraId="2855158B" w14:textId="77777777" w:rsidTr="00132446">
        <w:tc>
          <w:tcPr>
            <w:tcW w:w="9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08C5D3A5" w14:textId="77777777" w:rsidR="000142AF" w:rsidRPr="00115DAF" w:rsidRDefault="000142AF" w:rsidP="00132446">
            <w:pPr>
              <w:jc w:val="center"/>
              <w:rPr>
                <w:sz w:val="40"/>
                <w:szCs w:val="40"/>
                <w:lang w:val="nb-NO"/>
              </w:rPr>
            </w:pPr>
            <w:r w:rsidRPr="00115DAF">
              <w:rPr>
                <w:sz w:val="40"/>
                <w:szCs w:val="40"/>
                <w:lang w:val="nb-NO"/>
              </w:rPr>
              <w:t>Kort informasjon om kvalitetssikring</w:t>
            </w:r>
          </w:p>
        </w:tc>
      </w:tr>
    </w:tbl>
    <w:p w14:paraId="63283C9A" w14:textId="77777777" w:rsidR="000142AF" w:rsidRPr="00115DAF" w:rsidRDefault="000142AF" w:rsidP="000142AF">
      <w:pPr>
        <w:rPr>
          <w:lang w:val="nb-NO"/>
        </w:rPr>
      </w:pPr>
    </w:p>
    <w:p w14:paraId="19A9C840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Rapporten skal kvalitetssikres av prosjektleder (egenkontroll) og </w:t>
      </w:r>
      <w:proofErr w:type="spellStart"/>
      <w:r w:rsidRPr="00115DAF">
        <w:rPr>
          <w:lang w:val="nb-NO"/>
        </w:rPr>
        <w:t>kvalitetssikrer</w:t>
      </w:r>
      <w:proofErr w:type="spellEnd"/>
      <w:r w:rsidRPr="00115DAF">
        <w:rPr>
          <w:lang w:val="nb-NO"/>
        </w:rPr>
        <w:t xml:space="preserve">/forskningsleder (faglig og språklig kontroll) før den sendes videre til PS for administrativ sjekk, </w:t>
      </w:r>
      <w:r w:rsidR="0013788B">
        <w:fldChar w:fldCharType="begin"/>
      </w:r>
      <w:r w:rsidR="0013788B" w:rsidRPr="00AD2F9D">
        <w:rPr>
          <w:lang w:val="nb-NO"/>
        </w:rPr>
        <w:instrText xml:space="preserve"> HYPERLINK "https://tqm2.tqmenterprise.no/NIVA/Publishing/Document/LoadLocalContent/12726?forOL1=niva" </w:instrText>
      </w:r>
      <w:r w:rsidR="0013788B">
        <w:fldChar w:fldCharType="separate"/>
      </w:r>
      <w:r w:rsidR="0013788B">
        <w:fldChar w:fldCharType="begin"/>
      </w:r>
      <w:r w:rsidR="0013788B" w:rsidRPr="00AD2F9D">
        <w:rPr>
          <w:lang w:val="nb-NO"/>
        </w:rPr>
        <w:instrText xml:space="preserve"> HYPERLINK "https://tqm2.tqmenterprise.no/NIVA/</w:instrText>
      </w:r>
      <w:r w:rsidR="0013788B" w:rsidRPr="00AD2F9D">
        <w:rPr>
          <w:lang w:val="nb-NO"/>
        </w:rPr>
        <w:instrText xml:space="preserve">Publishing/Document/LoadLocalContent/12726?forOL1=niva" </w:instrText>
      </w:r>
      <w:r w:rsidR="0013788B">
        <w:fldChar w:fldCharType="separate"/>
      </w:r>
      <w:r w:rsidRPr="00115DAF">
        <w:rPr>
          <w:rFonts w:cs="Verdana"/>
          <w:color w:val="0000FF"/>
          <w:u w:val="single"/>
          <w:lang w:val="nb-NO"/>
        </w:rPr>
        <w:t>se prosedyre</w:t>
      </w:r>
      <w:r w:rsidR="0013788B">
        <w:rPr>
          <w:rFonts w:cs="Verdana"/>
          <w:color w:val="0000FF"/>
          <w:u w:val="single"/>
          <w:lang w:val="nb-NO"/>
        </w:rPr>
        <w:fldChar w:fldCharType="end"/>
      </w:r>
      <w:r w:rsidRPr="00115DAF">
        <w:rPr>
          <w:color w:val="0000FF"/>
          <w:u w:val="single"/>
          <w:lang w:val="nb-NO"/>
        </w:rPr>
        <w:t>.</w:t>
      </w:r>
      <w:r w:rsidR="0013788B">
        <w:rPr>
          <w:color w:val="0000FF"/>
          <w:u w:val="single"/>
          <w:lang w:val="nb-NO"/>
        </w:rPr>
        <w:fldChar w:fldCharType="end"/>
      </w:r>
      <w:r w:rsidRPr="00115DAF">
        <w:rPr>
          <w:lang w:val="nb-NO"/>
        </w:rPr>
        <w:t xml:space="preserve">  </w:t>
      </w:r>
      <w:r w:rsidRPr="00115DAF">
        <w:rPr>
          <w:lang w:val="nb-NO"/>
        </w:rPr>
        <w:br/>
        <w:t xml:space="preserve">Husk å fylle ut </w:t>
      </w:r>
      <w:hyperlink r:id="rId9" w:history="1">
        <w:r w:rsidRPr="00115DAF">
          <w:rPr>
            <w:color w:val="0000FF"/>
            <w:u w:val="single"/>
            <w:lang w:val="nb-NO"/>
          </w:rPr>
          <w:t>sjekkliste.</w:t>
        </w:r>
      </w:hyperlink>
      <w:r w:rsidRPr="00115DAF">
        <w:rPr>
          <w:lang w:val="nb-NO"/>
        </w:rPr>
        <w:t xml:space="preserve">  </w:t>
      </w:r>
    </w:p>
    <w:p w14:paraId="2173ECBC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>Vi bruker ikke lenger signatur på ISBN-siden for å godkjenne rapporter. Godkjenning dokumenteres internt i sjekkliste for leveranser.</w:t>
      </w:r>
    </w:p>
    <w:p w14:paraId="774DA596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>NB! Rapporter skal alltid kvalitetssikres (faglig og språklig) før de sendes til oppdragsgiver for gjennomsyn.</w:t>
      </w:r>
    </w:p>
    <w:p w14:paraId="78D65BA8" w14:textId="77777777" w:rsidR="000142AF" w:rsidRPr="00115DAF" w:rsidRDefault="000142AF" w:rsidP="000142AF">
      <w:pPr>
        <w:numPr>
          <w:ilvl w:val="0"/>
          <w:numId w:val="33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 xml:space="preserve">Rapport ferdigstilles og utgis iht. </w:t>
      </w:r>
      <w:r w:rsidR="0013788B">
        <w:fldChar w:fldCharType="begin"/>
      </w:r>
      <w:r w:rsidR="0013788B" w:rsidRPr="00AD2F9D">
        <w:rPr>
          <w:lang w:val="nb-NO"/>
        </w:rPr>
        <w:instrText xml:space="preserve"> HYPERLINK "https://</w:instrText>
      </w:r>
      <w:r w:rsidR="0013788B" w:rsidRPr="00AD2F9D">
        <w:rPr>
          <w:lang w:val="nb-NO"/>
        </w:rPr>
        <w:instrText xml:space="preserve">tqm2.tqmenterprise.no/NIVA/Publishing/Document/LoadLocalContent/12789?forOL1=niva" </w:instrText>
      </w:r>
      <w:r w:rsidR="0013788B">
        <w:fldChar w:fldCharType="separate"/>
      </w:r>
      <w:r w:rsidRPr="00115DAF">
        <w:rPr>
          <w:color w:val="0000FF"/>
          <w:u w:val="single"/>
          <w:lang w:val="nb-NO"/>
        </w:rPr>
        <w:t>prosedyre.</w:t>
      </w:r>
      <w:r w:rsidR="0013788B">
        <w:rPr>
          <w:color w:val="0000FF"/>
          <w:u w:val="single"/>
          <w:lang w:val="nb-NO"/>
        </w:rPr>
        <w:fldChar w:fldCharType="end"/>
      </w:r>
    </w:p>
    <w:p w14:paraId="52873916" w14:textId="77777777" w:rsidR="000142AF" w:rsidRDefault="000142AF" w:rsidP="000142AF">
      <w:pPr>
        <w:numPr>
          <w:ilvl w:val="0"/>
          <w:numId w:val="41"/>
        </w:numPr>
        <w:autoSpaceDE w:val="0"/>
        <w:autoSpaceDN w:val="0"/>
        <w:adjustRightInd w:val="0"/>
        <w:rPr>
          <w:lang w:val="nb-NO"/>
        </w:rPr>
      </w:pPr>
      <w:r w:rsidRPr="00115DAF">
        <w:rPr>
          <w:lang w:val="nb-NO"/>
        </w:rPr>
        <w:t>PS setter inn løpenummer og ISBN, og sender godkjenning av trykking til Allkopi.</w:t>
      </w:r>
    </w:p>
    <w:p w14:paraId="28A5E0FA" w14:textId="77777777" w:rsidR="000142AF" w:rsidRPr="001F546E" w:rsidRDefault="000142AF" w:rsidP="000142AF">
      <w:pPr>
        <w:numPr>
          <w:ilvl w:val="0"/>
          <w:numId w:val="41"/>
        </w:numPr>
        <w:autoSpaceDE w:val="0"/>
        <w:autoSpaceDN w:val="0"/>
        <w:adjustRightInd w:val="0"/>
        <w:rPr>
          <w:lang w:val="nb-NO"/>
        </w:rPr>
      </w:pPr>
      <w:r w:rsidRPr="001F546E">
        <w:rPr>
          <w:lang w:val="nb-NO"/>
        </w:rPr>
        <w:t>PL lagrer ferdig kvalitetssikret rapport som PDF. Velg Lagre som, velg PDF, velg så Optimalisering (Standard eller minimum). Klikk på Alternativer, slik at du kan velge PDF/A og Optimaliser for bildekvalitet.</w:t>
      </w:r>
    </w:p>
    <w:p w14:paraId="7EB4A471" w14:textId="77777777" w:rsidR="000142AF" w:rsidRPr="00115DAF" w:rsidRDefault="000142AF" w:rsidP="000142AF">
      <w:pPr>
        <w:pStyle w:val="ListParagraph"/>
        <w:numPr>
          <w:ilvl w:val="0"/>
          <w:numId w:val="41"/>
        </w:numPr>
        <w:autoSpaceDE w:val="0"/>
        <w:autoSpaceDN w:val="0"/>
        <w:adjustRightInd w:val="0"/>
        <w:rPr>
          <w:lang w:val="nb-NO"/>
        </w:rPr>
        <w:sectPr w:rsidR="000142AF" w:rsidRPr="00115DAF" w:rsidSect="00132446">
          <w:pgSz w:w="11907" w:h="16840" w:code="9"/>
          <w:pgMar w:top="397" w:right="1134" w:bottom="1701" w:left="1417" w:header="708" w:footer="851" w:gutter="0"/>
          <w:cols w:space="284"/>
          <w:docGrid w:linePitch="299"/>
        </w:sectPr>
      </w:pPr>
      <w:r w:rsidRPr="00115DAF">
        <w:rPr>
          <w:lang w:val="nb-NO"/>
        </w:rPr>
        <w:t>PL sender rapporten til Allkopi for trykking, og må godkjenne den endelige ferdige</w:t>
      </w:r>
      <w:r>
        <w:rPr>
          <w:lang w:val="nb-NO"/>
        </w:rPr>
        <w:t xml:space="preserve"> </w:t>
      </w:r>
      <w:proofErr w:type="spellStart"/>
      <w:r w:rsidRPr="00115DAF">
        <w:rPr>
          <w:lang w:val="nb-NO"/>
        </w:rPr>
        <w:t>pdf</w:t>
      </w:r>
      <w:proofErr w:type="spellEnd"/>
      <w:r w:rsidRPr="00115DAF">
        <w:rPr>
          <w:lang w:val="nb-NO"/>
        </w:rPr>
        <w:t>--en.</w:t>
      </w:r>
    </w:p>
    <w:p w14:paraId="73158A25" w14:textId="77777777" w:rsidR="000142AF" w:rsidRDefault="000142AF" w:rsidP="000142AF">
      <w:pPr>
        <w:rPr>
          <w:lang w:val="nb-NO"/>
        </w:rPr>
      </w:pPr>
    </w:p>
    <w:tbl>
      <w:tblPr>
        <w:tblW w:w="9639" w:type="dxa"/>
        <w:tblInd w:w="-284" w:type="dxa"/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1984"/>
        <w:gridCol w:w="1843"/>
        <w:gridCol w:w="1984"/>
      </w:tblGrid>
      <w:tr w:rsidR="000142AF" w:rsidRPr="0009231D" w14:paraId="3C6CB049" w14:textId="77777777" w:rsidTr="00967359">
        <w:trPr>
          <w:cantSplit/>
        </w:trPr>
        <w:tc>
          <w:tcPr>
            <w:tcW w:w="5812" w:type="dxa"/>
            <w:gridSpan w:val="3"/>
          </w:tcPr>
          <w:p w14:paraId="1C619A77" w14:textId="77777777" w:rsidR="000142AF" w:rsidRPr="00BE0B10" w:rsidRDefault="000142AF" w:rsidP="00132446">
            <w:pPr>
              <w:pStyle w:val="Caption"/>
              <w:keepLines/>
              <w:widowControl w:val="0"/>
              <w:rPr>
                <w14:textFill>
                  <w14:gradFill>
                    <w14:gsLst>
                      <w14:gs w14:pos="0">
                        <w14:schemeClr w14:val="accent3">
                          <w14:lumMod w14:val="5000"/>
                          <w14:lumOff w14:val="95000"/>
                        </w14:schemeClr>
                      </w14:gs>
                      <w14:gs w14:pos="74000">
                        <w14:schemeClr w14:val="accent3">
                          <w14:lumMod w14:val="45000"/>
                          <w14:lumOff w14:val="55000"/>
                        </w14:schemeClr>
                      </w14:gs>
                      <w14:gs w14:pos="83000">
                        <w14:schemeClr w14:val="accent3">
                          <w14:lumMod w14:val="45000"/>
                          <w14:lumOff w14:val="55000"/>
                        </w14:schemeClr>
                      </w14:gs>
                      <w14:gs w14:pos="100000">
                        <w14:schemeClr w14:val="accent3">
                          <w14:lumMod w14:val="30000"/>
                          <w14:lumOff w14:val="70000"/>
                        </w14:schemeClr>
                      </w14:gs>
                    </w14:gsLst>
                    <w14:lin w14:ang="16200000" w14:scaled="0"/>
                  </w14:gradFill>
                </w14:textFill>
              </w:rPr>
            </w:pPr>
            <w:bookmarkStart w:id="4" w:name="bkmSlett_Space_Info"/>
            <w:bookmarkEnd w:id="4"/>
            <w:proofErr w:type="spellStart"/>
            <w:r w:rsidRPr="00F478E8">
              <w:t>Norsk</w:t>
            </w:r>
            <w:proofErr w:type="spellEnd"/>
            <w:r w:rsidRPr="00F478E8">
              <w:t xml:space="preserve"> </w:t>
            </w:r>
            <w:proofErr w:type="spellStart"/>
            <w:r w:rsidRPr="00F478E8">
              <w:t>institutt</w:t>
            </w:r>
            <w:proofErr w:type="spellEnd"/>
            <w:r w:rsidRPr="00F478E8">
              <w:t xml:space="preserve"> for </w:t>
            </w:r>
            <w:proofErr w:type="spellStart"/>
            <w:r w:rsidRPr="00F478E8">
              <w:t>vannforskning</w:t>
            </w:r>
            <w:proofErr w:type="spellEnd"/>
          </w:p>
        </w:tc>
        <w:tc>
          <w:tcPr>
            <w:tcW w:w="3827" w:type="dxa"/>
            <w:gridSpan w:val="2"/>
          </w:tcPr>
          <w:p w14:paraId="676F85CB" w14:textId="77777777" w:rsidR="000142AF" w:rsidRPr="00F478E8" w:rsidRDefault="000142AF" w:rsidP="00132446">
            <w:pPr>
              <w:pStyle w:val="INFODiverse"/>
              <w:keepLines/>
              <w:widowControl w:val="0"/>
              <w:jc w:val="right"/>
              <w:rPr>
                <w:sz w:val="80"/>
              </w:rPr>
            </w:pPr>
            <w:r w:rsidRPr="00F478E8">
              <w:rPr>
                <w:sz w:val="80"/>
              </w:rPr>
              <w:t>RAPPORT</w:t>
            </w:r>
          </w:p>
        </w:tc>
      </w:tr>
      <w:tr w:rsidR="000142AF" w:rsidRPr="0009231D" w14:paraId="67CC5BA2" w14:textId="77777777" w:rsidTr="00967359">
        <w:trPr>
          <w:cantSplit/>
        </w:trPr>
        <w:tc>
          <w:tcPr>
            <w:tcW w:w="1843" w:type="dxa"/>
          </w:tcPr>
          <w:p w14:paraId="30B3BDCE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bookmarkStart w:id="5" w:name="bkmStart2"/>
            <w:bookmarkEnd w:id="5"/>
            <w:proofErr w:type="spellStart"/>
            <w:r w:rsidRPr="009215C8">
              <w:rPr>
                <w:rFonts w:cs="Calibri"/>
                <w:b/>
                <w:sz w:val="14"/>
              </w:rPr>
              <w:t>Hovedkontor</w:t>
            </w:r>
            <w:proofErr w:type="spellEnd"/>
          </w:p>
        </w:tc>
        <w:tc>
          <w:tcPr>
            <w:tcW w:w="1985" w:type="dxa"/>
          </w:tcPr>
          <w:p w14:paraId="7A856724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r w:rsidRPr="009215C8">
              <w:rPr>
                <w:rFonts w:cs="Calibri"/>
                <w:b/>
                <w:sz w:val="14"/>
              </w:rPr>
              <w:t xml:space="preserve">NIVA Region </w:t>
            </w:r>
            <w:proofErr w:type="spellStart"/>
            <w:r w:rsidRPr="009215C8">
              <w:rPr>
                <w:rFonts w:cs="Calibri"/>
                <w:b/>
                <w:sz w:val="14"/>
              </w:rPr>
              <w:t>Sør</w:t>
            </w:r>
            <w:proofErr w:type="spellEnd"/>
          </w:p>
        </w:tc>
        <w:tc>
          <w:tcPr>
            <w:tcW w:w="1984" w:type="dxa"/>
          </w:tcPr>
          <w:p w14:paraId="6AD2D214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r w:rsidRPr="009215C8">
              <w:rPr>
                <w:rFonts w:cs="Calibri"/>
                <w:b/>
                <w:sz w:val="14"/>
              </w:rPr>
              <w:t xml:space="preserve">NIVA Region </w:t>
            </w:r>
            <w:proofErr w:type="spellStart"/>
            <w:r w:rsidRPr="009215C8">
              <w:rPr>
                <w:rFonts w:cs="Calibri"/>
                <w:b/>
                <w:sz w:val="14"/>
              </w:rPr>
              <w:t>Innlandet</w:t>
            </w:r>
            <w:proofErr w:type="spellEnd"/>
          </w:p>
        </w:tc>
        <w:tc>
          <w:tcPr>
            <w:tcW w:w="1843" w:type="dxa"/>
          </w:tcPr>
          <w:p w14:paraId="34D228CD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r w:rsidRPr="009215C8">
              <w:rPr>
                <w:rFonts w:cs="Calibri"/>
                <w:b/>
                <w:sz w:val="14"/>
              </w:rPr>
              <w:t>NIVA Region Vest</w:t>
            </w:r>
          </w:p>
        </w:tc>
        <w:tc>
          <w:tcPr>
            <w:tcW w:w="1984" w:type="dxa"/>
          </w:tcPr>
          <w:p w14:paraId="7D740AB9" w14:textId="77777777" w:rsidR="000142AF" w:rsidRPr="009215C8" w:rsidRDefault="000142AF" w:rsidP="00132446">
            <w:pPr>
              <w:pStyle w:val="INFODiverse"/>
              <w:keepLines/>
              <w:widowControl w:val="0"/>
              <w:spacing w:after="60" w:line="240" w:lineRule="atLeast"/>
              <w:rPr>
                <w:rFonts w:cs="Calibri"/>
                <w:b/>
                <w:sz w:val="14"/>
              </w:rPr>
            </w:pPr>
            <w:r>
              <w:rPr>
                <w:rFonts w:cs="Calibri"/>
                <w:b/>
                <w:sz w:val="14"/>
              </w:rPr>
              <w:t>NIVA</w:t>
            </w:r>
            <w:r w:rsidRPr="009215C8">
              <w:rPr>
                <w:rFonts w:cs="Calibri"/>
                <w:b/>
                <w:sz w:val="14"/>
              </w:rPr>
              <w:t xml:space="preserve"> </w:t>
            </w:r>
            <w:proofErr w:type="spellStart"/>
            <w:r w:rsidRPr="009215C8">
              <w:rPr>
                <w:rFonts w:cs="Calibri"/>
                <w:b/>
                <w:sz w:val="14"/>
              </w:rPr>
              <w:t>Danmark</w:t>
            </w:r>
            <w:proofErr w:type="spellEnd"/>
          </w:p>
        </w:tc>
      </w:tr>
      <w:tr w:rsidR="000142AF" w:rsidRPr="0009231D" w14:paraId="04A50BC8" w14:textId="77777777" w:rsidTr="00967359">
        <w:trPr>
          <w:cantSplit/>
        </w:trPr>
        <w:tc>
          <w:tcPr>
            <w:tcW w:w="1843" w:type="dxa"/>
          </w:tcPr>
          <w:p w14:paraId="25E43C95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>
              <w:rPr>
                <w:rFonts w:cs="Calibri"/>
                <w:sz w:val="14"/>
              </w:rPr>
              <w:t>Økernveien</w:t>
            </w:r>
            <w:proofErr w:type="spellEnd"/>
            <w:r>
              <w:rPr>
                <w:rFonts w:cs="Calibri"/>
                <w:sz w:val="14"/>
              </w:rPr>
              <w:t xml:space="preserve"> 94</w:t>
            </w:r>
          </w:p>
        </w:tc>
        <w:tc>
          <w:tcPr>
            <w:tcW w:w="1985" w:type="dxa"/>
          </w:tcPr>
          <w:p w14:paraId="3FF4D4BB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9215C8">
              <w:rPr>
                <w:rFonts w:cs="Calibri"/>
                <w:sz w:val="14"/>
              </w:rPr>
              <w:t xml:space="preserve">Jon </w:t>
            </w:r>
            <w:proofErr w:type="spellStart"/>
            <w:r w:rsidRPr="009215C8">
              <w:rPr>
                <w:rFonts w:cs="Calibri"/>
                <w:sz w:val="14"/>
              </w:rPr>
              <w:t>Lilletuns</w:t>
            </w:r>
            <w:proofErr w:type="spellEnd"/>
            <w:r w:rsidRPr="009215C8">
              <w:rPr>
                <w:rFonts w:cs="Calibri"/>
                <w:sz w:val="14"/>
              </w:rPr>
              <w:t xml:space="preserve"> </w:t>
            </w:r>
            <w:proofErr w:type="spellStart"/>
            <w:r w:rsidRPr="009215C8">
              <w:rPr>
                <w:rFonts w:cs="Calibri"/>
                <w:sz w:val="14"/>
              </w:rPr>
              <w:t>vei</w:t>
            </w:r>
            <w:proofErr w:type="spellEnd"/>
            <w:r w:rsidRPr="009215C8">
              <w:rPr>
                <w:rFonts w:cs="Calibri"/>
                <w:sz w:val="14"/>
              </w:rPr>
              <w:t xml:space="preserve"> 3</w:t>
            </w:r>
          </w:p>
        </w:tc>
        <w:tc>
          <w:tcPr>
            <w:tcW w:w="1984" w:type="dxa"/>
          </w:tcPr>
          <w:p w14:paraId="2E91D10B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Sandvikaveien</w:t>
            </w:r>
            <w:proofErr w:type="spellEnd"/>
            <w:r w:rsidRPr="009215C8">
              <w:rPr>
                <w:rFonts w:cs="Calibri"/>
                <w:sz w:val="14"/>
              </w:rPr>
              <w:t xml:space="preserve"> 59</w:t>
            </w:r>
          </w:p>
        </w:tc>
        <w:tc>
          <w:tcPr>
            <w:tcW w:w="1843" w:type="dxa"/>
          </w:tcPr>
          <w:p w14:paraId="2B0D54EF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Thormøhlensgate</w:t>
            </w:r>
            <w:proofErr w:type="spellEnd"/>
            <w:r w:rsidRPr="009215C8">
              <w:rPr>
                <w:rFonts w:cs="Calibri"/>
                <w:sz w:val="14"/>
              </w:rPr>
              <w:t xml:space="preserve"> 53 D</w:t>
            </w:r>
          </w:p>
        </w:tc>
        <w:tc>
          <w:tcPr>
            <w:tcW w:w="1984" w:type="dxa"/>
          </w:tcPr>
          <w:p w14:paraId="398028AB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0A4FD1">
              <w:rPr>
                <w:rFonts w:cs="Calibri"/>
                <w:sz w:val="14"/>
              </w:rPr>
              <w:t>Njalsgade</w:t>
            </w:r>
            <w:proofErr w:type="spellEnd"/>
            <w:r w:rsidRPr="000A4FD1">
              <w:rPr>
                <w:rFonts w:cs="Calibri"/>
                <w:sz w:val="14"/>
              </w:rPr>
              <w:t xml:space="preserve"> 76, 4. </w:t>
            </w:r>
            <w:proofErr w:type="spellStart"/>
            <w:r w:rsidRPr="000A4FD1">
              <w:rPr>
                <w:rFonts w:cs="Calibri"/>
                <w:sz w:val="14"/>
              </w:rPr>
              <w:t>sal</w:t>
            </w:r>
            <w:proofErr w:type="spellEnd"/>
          </w:p>
        </w:tc>
      </w:tr>
      <w:tr w:rsidR="000142AF" w:rsidRPr="0009231D" w14:paraId="3C1C54BF" w14:textId="77777777" w:rsidTr="00967359">
        <w:trPr>
          <w:cantSplit/>
        </w:trPr>
        <w:tc>
          <w:tcPr>
            <w:tcW w:w="1843" w:type="dxa"/>
          </w:tcPr>
          <w:p w14:paraId="4AC19B19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>
              <w:rPr>
                <w:rFonts w:cs="Calibri"/>
                <w:sz w:val="14"/>
              </w:rPr>
              <w:t>0579 Oslo</w:t>
            </w:r>
          </w:p>
        </w:tc>
        <w:tc>
          <w:tcPr>
            <w:tcW w:w="1985" w:type="dxa"/>
          </w:tcPr>
          <w:p w14:paraId="0067E4B4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9215C8">
              <w:rPr>
                <w:rFonts w:cs="Calibri"/>
                <w:sz w:val="14"/>
              </w:rPr>
              <w:t>4879 Grimstad</w:t>
            </w:r>
          </w:p>
        </w:tc>
        <w:tc>
          <w:tcPr>
            <w:tcW w:w="1984" w:type="dxa"/>
          </w:tcPr>
          <w:p w14:paraId="2CBD7FF8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9215C8">
              <w:rPr>
                <w:rFonts w:cs="Calibri"/>
                <w:sz w:val="14"/>
              </w:rPr>
              <w:t xml:space="preserve">2312 </w:t>
            </w:r>
            <w:proofErr w:type="spellStart"/>
            <w:r w:rsidRPr="009215C8">
              <w:rPr>
                <w:rFonts w:cs="Calibri"/>
                <w:sz w:val="14"/>
              </w:rPr>
              <w:t>Ottestad</w:t>
            </w:r>
            <w:proofErr w:type="spellEnd"/>
          </w:p>
        </w:tc>
        <w:tc>
          <w:tcPr>
            <w:tcW w:w="1843" w:type="dxa"/>
          </w:tcPr>
          <w:p w14:paraId="7CE317DF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9215C8">
              <w:rPr>
                <w:rFonts w:cs="Calibri"/>
                <w:sz w:val="14"/>
              </w:rPr>
              <w:t>5006 Bergen</w:t>
            </w:r>
          </w:p>
        </w:tc>
        <w:tc>
          <w:tcPr>
            <w:tcW w:w="1984" w:type="dxa"/>
          </w:tcPr>
          <w:p w14:paraId="2F17B8E1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r w:rsidRPr="000A4FD1">
              <w:rPr>
                <w:rFonts w:cs="Calibri"/>
                <w:sz w:val="14"/>
              </w:rPr>
              <w:t xml:space="preserve">2300 </w:t>
            </w:r>
            <w:proofErr w:type="spellStart"/>
            <w:r w:rsidRPr="000A4FD1">
              <w:rPr>
                <w:rFonts w:cs="Calibri"/>
                <w:sz w:val="14"/>
              </w:rPr>
              <w:t>København</w:t>
            </w:r>
            <w:proofErr w:type="spellEnd"/>
            <w:r w:rsidRPr="000A4FD1">
              <w:rPr>
                <w:rFonts w:cs="Calibri"/>
                <w:sz w:val="14"/>
              </w:rPr>
              <w:t xml:space="preserve"> S, </w:t>
            </w:r>
            <w:proofErr w:type="spellStart"/>
            <w:r w:rsidRPr="000A4FD1">
              <w:rPr>
                <w:rFonts w:cs="Calibri"/>
                <w:sz w:val="14"/>
              </w:rPr>
              <w:t>Danmark</w:t>
            </w:r>
            <w:proofErr w:type="spellEnd"/>
          </w:p>
        </w:tc>
      </w:tr>
      <w:tr w:rsidR="000142AF" w:rsidRPr="0009231D" w14:paraId="1E49C08B" w14:textId="77777777" w:rsidTr="00967359">
        <w:trPr>
          <w:cantSplit/>
        </w:trPr>
        <w:tc>
          <w:tcPr>
            <w:tcW w:w="1843" w:type="dxa"/>
          </w:tcPr>
          <w:p w14:paraId="25EC0864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(47) 22 18 51 00</w:t>
            </w:r>
          </w:p>
        </w:tc>
        <w:tc>
          <w:tcPr>
            <w:tcW w:w="1985" w:type="dxa"/>
          </w:tcPr>
          <w:p w14:paraId="6B0AB878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(47) 22 18 51 00</w:t>
            </w:r>
          </w:p>
        </w:tc>
        <w:tc>
          <w:tcPr>
            <w:tcW w:w="1984" w:type="dxa"/>
          </w:tcPr>
          <w:p w14:paraId="1553D320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(47) 22 18 51 00</w:t>
            </w:r>
          </w:p>
        </w:tc>
        <w:tc>
          <w:tcPr>
            <w:tcW w:w="1843" w:type="dxa"/>
          </w:tcPr>
          <w:p w14:paraId="4BD72C18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(47) 22 18 51 00</w:t>
            </w:r>
          </w:p>
        </w:tc>
        <w:tc>
          <w:tcPr>
            <w:tcW w:w="1984" w:type="dxa"/>
          </w:tcPr>
          <w:p w14:paraId="18C37AC6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  <w:proofErr w:type="spellStart"/>
            <w:r w:rsidRPr="009215C8">
              <w:rPr>
                <w:rFonts w:cs="Calibri"/>
                <w:sz w:val="14"/>
              </w:rPr>
              <w:t>Telefon</w:t>
            </w:r>
            <w:proofErr w:type="spellEnd"/>
            <w:r w:rsidRPr="009215C8">
              <w:rPr>
                <w:rFonts w:cs="Calibri"/>
                <w:sz w:val="14"/>
              </w:rPr>
              <w:t xml:space="preserve"> (4</w:t>
            </w:r>
            <w:r>
              <w:rPr>
                <w:rFonts w:cs="Calibri"/>
                <w:sz w:val="14"/>
              </w:rPr>
              <w:t>5) 39 17 97 33</w:t>
            </w:r>
          </w:p>
        </w:tc>
      </w:tr>
      <w:tr w:rsidR="000142AF" w:rsidRPr="0009231D" w14:paraId="071E4E63" w14:textId="77777777" w:rsidTr="00967359">
        <w:trPr>
          <w:cantSplit/>
          <w:trHeight w:val="227"/>
        </w:trPr>
        <w:tc>
          <w:tcPr>
            <w:tcW w:w="1843" w:type="dxa"/>
          </w:tcPr>
          <w:p w14:paraId="0E6C5A55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  <w:tc>
          <w:tcPr>
            <w:tcW w:w="1985" w:type="dxa"/>
          </w:tcPr>
          <w:p w14:paraId="6DD22D71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  <w:tc>
          <w:tcPr>
            <w:tcW w:w="1984" w:type="dxa"/>
          </w:tcPr>
          <w:p w14:paraId="33263B97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  <w:tc>
          <w:tcPr>
            <w:tcW w:w="1843" w:type="dxa"/>
          </w:tcPr>
          <w:p w14:paraId="5CC8ED4A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  <w:tc>
          <w:tcPr>
            <w:tcW w:w="1984" w:type="dxa"/>
          </w:tcPr>
          <w:p w14:paraId="23441D21" w14:textId="77777777" w:rsidR="000142AF" w:rsidRPr="009215C8" w:rsidRDefault="000142AF" w:rsidP="00132446">
            <w:pPr>
              <w:pStyle w:val="INFODiverse"/>
              <w:keepLines/>
              <w:widowControl w:val="0"/>
              <w:rPr>
                <w:rFonts w:cs="Calibri"/>
                <w:sz w:val="14"/>
              </w:rPr>
            </w:pPr>
          </w:p>
        </w:tc>
      </w:tr>
      <w:tr w:rsidR="000142AF" w:rsidRPr="0009231D" w14:paraId="609CE14C" w14:textId="77777777" w:rsidTr="00967359">
        <w:trPr>
          <w:cantSplit/>
          <w:trHeight w:val="227"/>
        </w:trPr>
        <w:tc>
          <w:tcPr>
            <w:tcW w:w="1843" w:type="dxa"/>
          </w:tcPr>
          <w:p w14:paraId="30B1E5D0" w14:textId="77777777" w:rsidR="000142AF" w:rsidRPr="00F478E8" w:rsidRDefault="000142AF" w:rsidP="00132446">
            <w:pPr>
              <w:pStyle w:val="INFODiverse"/>
              <w:keepLines/>
              <w:widowControl w:val="0"/>
              <w:rPr>
                <w:sz w:val="14"/>
              </w:rPr>
            </w:pPr>
            <w:proofErr w:type="spellStart"/>
            <w:r w:rsidRPr="00F478E8">
              <w:rPr>
                <w:sz w:val="14"/>
              </w:rPr>
              <w:t>Internett</w:t>
            </w:r>
            <w:proofErr w:type="spellEnd"/>
            <w:r w:rsidRPr="00F478E8">
              <w:rPr>
                <w:sz w:val="14"/>
              </w:rPr>
              <w:t xml:space="preserve">: </w:t>
            </w:r>
            <w:hyperlink r:id="rId10" w:history="1">
              <w:r w:rsidRPr="00F478E8">
                <w:rPr>
                  <w:rStyle w:val="Hyperlink"/>
                  <w:sz w:val="14"/>
                </w:rPr>
                <w:t>www.niva.no</w:t>
              </w:r>
            </w:hyperlink>
          </w:p>
          <w:p w14:paraId="33CA18BB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  <w:tc>
          <w:tcPr>
            <w:tcW w:w="1985" w:type="dxa"/>
          </w:tcPr>
          <w:p w14:paraId="6B23924D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  <w:tc>
          <w:tcPr>
            <w:tcW w:w="1984" w:type="dxa"/>
          </w:tcPr>
          <w:p w14:paraId="4EB0820B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  <w:tc>
          <w:tcPr>
            <w:tcW w:w="1843" w:type="dxa"/>
          </w:tcPr>
          <w:p w14:paraId="6479B364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  <w:tc>
          <w:tcPr>
            <w:tcW w:w="1984" w:type="dxa"/>
          </w:tcPr>
          <w:p w14:paraId="2BE3E38A" w14:textId="77777777" w:rsidR="000142AF" w:rsidRPr="003B6C27" w:rsidRDefault="000142AF" w:rsidP="00132446">
            <w:pPr>
              <w:pStyle w:val="INFODiverse"/>
              <w:keepLines/>
              <w:widowControl w:val="0"/>
              <w:rPr>
                <w:rFonts w:asciiTheme="minorHAnsi" w:hAnsiTheme="minorHAnsi" w:cstheme="minorHAnsi"/>
                <w:sz w:val="14"/>
              </w:rPr>
            </w:pPr>
          </w:p>
        </w:tc>
      </w:tr>
    </w:tbl>
    <w:tbl>
      <w:tblPr>
        <w:tblStyle w:val="TableGrid"/>
        <w:tblW w:w="9606" w:type="dxa"/>
        <w:tblInd w:w="-289" w:type="dxa"/>
        <w:tblLook w:val="04A0" w:firstRow="1" w:lastRow="0" w:firstColumn="1" w:lastColumn="0" w:noHBand="0" w:noVBand="1"/>
      </w:tblPr>
      <w:tblGrid>
        <w:gridCol w:w="5637"/>
        <w:gridCol w:w="2126"/>
        <w:gridCol w:w="1843"/>
      </w:tblGrid>
      <w:tr w:rsidR="000142AF" w:rsidRPr="0009231D" w14:paraId="016148A8" w14:textId="77777777" w:rsidTr="00967359">
        <w:tc>
          <w:tcPr>
            <w:tcW w:w="5637" w:type="dxa"/>
          </w:tcPr>
          <w:p w14:paraId="7D7C1B57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AcceptAllChangesInDoc </w:instrText>
            </w:r>
            <w:r w:rsidRPr="00F478E8">
              <w:rPr>
                <w:rFonts w:ascii="Calibri" w:hAnsi="Calibri"/>
              </w:rPr>
              <w:fldChar w:fldCharType="end"/>
            </w: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InsertTittel Tittel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1D31C6AD" w14:textId="77777777" w:rsidR="000142AF" w:rsidRP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  <w:lang w:val="nb-NO"/>
              </w:rPr>
            </w:pPr>
            <w:r w:rsidRPr="000142AF">
              <w:rPr>
                <w:rFonts w:ascii="Calibri" w:hAnsi="Calibri"/>
                <w:sz w:val="18"/>
                <w:szCs w:val="18"/>
                <w:lang w:val="nb-NO"/>
              </w:rPr>
              <w:t xml:space="preserve">Kildefordelte tilførsler av nitrogen og fosfor til norske kystområder i </w:t>
            </w:r>
            <w:r w:rsidRPr="00AD2F9D">
              <w:rPr>
                <w:rFonts w:ascii="Calibri" w:hAnsi="Calibri"/>
                <w:sz w:val="18"/>
                <w:szCs w:val="18"/>
                <w:highlight w:val="yellow"/>
                <w:lang w:val="nb-NO"/>
              </w:rPr>
              <w:t>2020</w:t>
            </w:r>
            <w:r w:rsidRPr="000142AF">
              <w:rPr>
                <w:rFonts w:ascii="Calibri" w:hAnsi="Calibri"/>
                <w:sz w:val="18"/>
                <w:szCs w:val="18"/>
                <w:lang w:val="nb-NO"/>
              </w:rPr>
              <w:t xml:space="preserve"> – tabeller, figurer og kart</w:t>
            </w:r>
            <w:bookmarkStart w:id="6" w:name="bkmtittel"/>
            <w:bookmarkEnd w:id="6"/>
          </w:p>
        </w:tc>
        <w:tc>
          <w:tcPr>
            <w:tcW w:w="2126" w:type="dxa"/>
          </w:tcPr>
          <w:p w14:paraId="199FAE3F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CD3FC1">
              <w:rPr>
                <w:rFonts w:ascii="Calibri" w:hAnsi="Calibri"/>
                <w:highlight w:val="yellow"/>
              </w:rPr>
              <w:fldChar w:fldCharType="begin"/>
            </w:r>
            <w:r w:rsidRPr="00CD3FC1">
              <w:rPr>
                <w:rFonts w:ascii="Calibri" w:hAnsi="Calibri"/>
                <w:highlight w:val="yellow"/>
              </w:rPr>
              <w:instrText xml:space="preserve"> MACROBUTTON  InsertLøpenummer Løpenummer </w:instrText>
            </w:r>
            <w:r w:rsidRPr="00CD3FC1">
              <w:rPr>
                <w:rFonts w:ascii="Calibri" w:hAnsi="Calibri"/>
                <w:highlight w:val="yellow"/>
              </w:rPr>
              <w:fldChar w:fldCharType="end"/>
            </w:r>
          </w:p>
          <w:p w14:paraId="1DEC60BC" w14:textId="77777777" w:rsidR="000142AF" w:rsidRPr="00CB2C56" w:rsidRDefault="000142AF" w:rsidP="00132446">
            <w:pPr>
              <w:pStyle w:val="INFODiverse"/>
              <w:keepLines/>
              <w:widowControl w:val="0"/>
              <w:rPr>
                <w:sz w:val="18"/>
                <w:szCs w:val="18"/>
              </w:rPr>
            </w:pPr>
            <w:bookmarkStart w:id="7" w:name="bkmLøpenummer"/>
            <w:bookmarkEnd w:id="7"/>
          </w:p>
        </w:tc>
        <w:tc>
          <w:tcPr>
            <w:tcW w:w="1843" w:type="dxa"/>
          </w:tcPr>
          <w:p w14:paraId="1047C878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InsertDato Dato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2CE2519A" w14:textId="77777777" w:rsidR="000142AF" w:rsidRPr="00CD3FC1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bookmarkStart w:id="8" w:name="bkmDato"/>
            <w:bookmarkEnd w:id="8"/>
            <w:r w:rsidRPr="00AD2F9D">
              <w:rPr>
                <w:rFonts w:ascii="Calibri" w:hAnsi="Calibri"/>
                <w:sz w:val="18"/>
                <w:szCs w:val="18"/>
                <w:highlight w:val="yellow"/>
              </w:rPr>
              <w:t>25.11.2021</w:t>
            </w:r>
          </w:p>
        </w:tc>
      </w:tr>
      <w:tr w:rsidR="000142AF" w:rsidRPr="0009231D" w14:paraId="62E7FE69" w14:textId="77777777" w:rsidTr="00967359">
        <w:trPr>
          <w:trHeight w:val="639"/>
        </w:trPr>
        <w:tc>
          <w:tcPr>
            <w:tcW w:w="5637" w:type="dxa"/>
            <w:vMerge w:val="restart"/>
          </w:tcPr>
          <w:p w14:paraId="0C2D01FE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InsertForfatter Forfatter(e)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35B22027" w14:textId="77777777" w:rsidR="000142AF" w:rsidRPr="00CD3FC1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r w:rsidRPr="00CD3FC1">
              <w:rPr>
                <w:rFonts w:ascii="Calibri" w:hAnsi="Calibri"/>
                <w:sz w:val="18"/>
                <w:szCs w:val="18"/>
              </w:rPr>
              <w:t>José-Luis Guerrero</w:t>
            </w:r>
          </w:p>
          <w:p w14:paraId="0D8843F6" w14:textId="77777777" w:rsidR="000142AF" w:rsidRPr="00CD3FC1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r w:rsidRPr="00CD3FC1">
              <w:rPr>
                <w:rFonts w:ascii="Calibri" w:hAnsi="Calibri"/>
                <w:sz w:val="18"/>
                <w:szCs w:val="18"/>
              </w:rPr>
              <w:t>James Edward Sample</w:t>
            </w:r>
            <w:bookmarkStart w:id="9" w:name="InfoForfatter1"/>
            <w:bookmarkStart w:id="10" w:name="InfoForfatter5"/>
            <w:bookmarkStart w:id="11" w:name="InfoForfatter2"/>
            <w:bookmarkStart w:id="12" w:name="InfoForfatter6"/>
            <w:bookmarkStart w:id="13" w:name="InfoForfatter3"/>
            <w:bookmarkStart w:id="14" w:name="InfoForfatter7"/>
            <w:bookmarkEnd w:id="9"/>
            <w:bookmarkEnd w:id="10"/>
            <w:bookmarkEnd w:id="11"/>
            <w:bookmarkEnd w:id="12"/>
            <w:bookmarkEnd w:id="13"/>
            <w:bookmarkEnd w:id="14"/>
          </w:p>
          <w:p w14:paraId="3FA3F09C" w14:textId="77777777" w:rsidR="000142AF" w:rsidRPr="00CD3FC1" w:rsidRDefault="000142AF" w:rsidP="00132446">
            <w:pPr>
              <w:pStyle w:val="INFODiverse"/>
              <w:keepLines/>
              <w:widowControl w:val="0"/>
              <w:tabs>
                <w:tab w:val="left" w:pos="2694"/>
              </w:tabs>
              <w:rPr>
                <w:sz w:val="18"/>
                <w:szCs w:val="18"/>
              </w:rPr>
            </w:pPr>
            <w:bookmarkStart w:id="15" w:name="InfoForfatter4"/>
            <w:bookmarkEnd w:id="15"/>
            <w:r w:rsidRPr="00CD3FC1">
              <w:rPr>
                <w:sz w:val="18"/>
                <w:szCs w:val="18"/>
              </w:rPr>
              <w:tab/>
            </w:r>
            <w:bookmarkStart w:id="16" w:name="InfoForfatter8"/>
            <w:bookmarkEnd w:id="16"/>
          </w:p>
          <w:p w14:paraId="0F526C03" w14:textId="77777777" w:rsidR="000142AF" w:rsidRPr="00CD3FC1" w:rsidRDefault="000142AF" w:rsidP="00132446">
            <w:pPr>
              <w:pStyle w:val="INFODiverse"/>
              <w:keepLines/>
              <w:widowControl w:val="0"/>
            </w:pPr>
          </w:p>
        </w:tc>
        <w:tc>
          <w:tcPr>
            <w:tcW w:w="2126" w:type="dxa"/>
          </w:tcPr>
          <w:p w14:paraId="680672AC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Cs w:val="16"/>
              </w:rPr>
            </w:pPr>
            <w:proofErr w:type="spellStart"/>
            <w:r w:rsidRPr="00F478E8">
              <w:rPr>
                <w:rFonts w:ascii="Calibri" w:hAnsi="Calibri"/>
                <w:szCs w:val="16"/>
              </w:rPr>
              <w:t>Fagområde</w:t>
            </w:r>
            <w:proofErr w:type="spellEnd"/>
          </w:p>
          <w:p w14:paraId="5A6A2A8B" w14:textId="77777777" w:rsidR="000142AF" w:rsidRPr="00CB2C56" w:rsidRDefault="0013788B" w:rsidP="00132446">
            <w:pPr>
              <w:pStyle w:val="INFODiverse"/>
              <w:keepLines/>
              <w:widowControl w:val="0"/>
              <w:rPr>
                <w:sz w:val="18"/>
                <w:szCs w:val="18"/>
              </w:rPr>
            </w:pPr>
            <w:sdt>
              <w:sdtPr>
                <w:rPr>
                  <w:sz w:val="18"/>
                  <w:szCs w:val="18"/>
                </w:rPr>
                <w:alias w:val="Fagområde"/>
                <w:tag w:val="Fagområde"/>
                <w:id w:val="181787542"/>
                <w:placeholder>
                  <w:docPart w:val="BC3F2AC416654009A3025494CD4A9F8D"/>
                </w:placeholder>
                <w:dropDownList>
                  <w:listItem w:displayText="Akvakultur og fiskeøkologi" w:value="Akvakultur og fiskeøkologi"/>
                  <w:listItem w:displayText="Biokjemi" w:value="Biokjemi"/>
                  <w:listItem w:displayText="Eutrofiering" w:value="Eutrofiering"/>
                  <w:listItem w:displayText="Ferskvannsbiologi" w:value="Ferskvannsbiologi"/>
                  <w:listItem w:displayText="Hydrologi og oseanografi" w:value="Hydrologi og oseanografi"/>
                  <w:listItem w:displayText="Forurensninger" w:value="Forurensninger"/>
                  <w:listItem w:displayText="Kalking og forsuring" w:value="Kalking og forsuring"/>
                  <w:listItem w:displayText="Kjemisk analyse" w:value="Kjemisk analyse"/>
                  <w:listItem w:displayText="Klima" w:value="Klima"/>
                  <w:listItem w:displayText="Marin biologi" w:value="Marin biologi"/>
                  <w:listItem w:displayText="Miljøgifter - ferskvann" w:value="Miljøgifter - ferskvann"/>
                  <w:listItem w:displayText="Miljøgifter - marin" w:value="Miljøgifter - marin"/>
                  <w:listItem w:displayText="Miljøteknologi" w:value="Miljøteknologi"/>
                  <w:listItem w:displayText="Overvåking" w:value="Overvåking"/>
                  <w:listItem w:displayText="Sur nedbør" w:value="Sur nedbør"/>
                  <w:listItem w:displayText="Vannbehandling" w:value="Vannbehandling"/>
                  <w:listItem w:displayText="Vann og avløp" w:value="Vann og avløp"/>
                  <w:listItem w:displayText="Vannressursforvaltning" w:value="Vannressursforvaltning"/>
                  <w:listItem w:displayText="Vassdragsreguleringer" w:value="Vassdragsreguleringer"/>
                  <w:listItem w:displayText="Økotoksikologi" w:value="Økotoksikologi"/>
                  <w:listItem w:displayText="Økologisk modellering" w:value="Økologisk modellering"/>
                </w:dropDownList>
              </w:sdtPr>
              <w:sdtEndPr/>
              <w:sdtContent>
                <w:r w:rsidR="000142AF">
                  <w:rPr>
                    <w:sz w:val="18"/>
                    <w:szCs w:val="18"/>
                  </w:rPr>
                  <w:t>Forurensninger</w:t>
                </w:r>
              </w:sdtContent>
            </w:sdt>
          </w:p>
        </w:tc>
        <w:tc>
          <w:tcPr>
            <w:tcW w:w="1843" w:type="dxa"/>
          </w:tcPr>
          <w:p w14:paraId="35EEEC37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InsertDistribusjon Distribusjon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29E8CC07" w14:textId="77777777" w:rsidR="000142AF" w:rsidRPr="00CB2C56" w:rsidRDefault="000142AF" w:rsidP="00132446">
            <w:pPr>
              <w:pStyle w:val="INFODiverse"/>
              <w:keepLines/>
              <w:widowControl w:val="0"/>
              <w:rPr>
                <w:sz w:val="18"/>
                <w:szCs w:val="18"/>
              </w:rPr>
            </w:pPr>
            <w:bookmarkStart w:id="17" w:name="bkmDistribusjon"/>
            <w:bookmarkEnd w:id="17"/>
            <w:proofErr w:type="spellStart"/>
            <w:r>
              <w:rPr>
                <w:sz w:val="18"/>
                <w:szCs w:val="18"/>
              </w:rPr>
              <w:t>Åpen</w:t>
            </w:r>
            <w:proofErr w:type="spellEnd"/>
          </w:p>
        </w:tc>
      </w:tr>
      <w:tr w:rsidR="000142AF" w:rsidRPr="0009231D" w14:paraId="30091BA2" w14:textId="77777777" w:rsidTr="00967359">
        <w:trPr>
          <w:trHeight w:val="638"/>
        </w:trPr>
        <w:tc>
          <w:tcPr>
            <w:tcW w:w="5637" w:type="dxa"/>
            <w:vMerge/>
          </w:tcPr>
          <w:p w14:paraId="7917E220" w14:textId="77777777" w:rsidR="000142AF" w:rsidRPr="004014D6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</w:p>
        </w:tc>
        <w:tc>
          <w:tcPr>
            <w:tcW w:w="2126" w:type="dxa"/>
          </w:tcPr>
          <w:p w14:paraId="244AD99E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InsertGeografi Geografisk område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668B3CC4" w14:textId="77777777" w:rsidR="000142AF" w:rsidRPr="00CB2C56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bookmarkStart w:id="18" w:name="bkmGeografi"/>
            <w:bookmarkEnd w:id="18"/>
            <w:r>
              <w:rPr>
                <w:rFonts w:ascii="Calibri" w:hAnsi="Calibri"/>
                <w:sz w:val="18"/>
                <w:szCs w:val="18"/>
              </w:rPr>
              <w:t>Norge</w:t>
            </w:r>
          </w:p>
        </w:tc>
        <w:tc>
          <w:tcPr>
            <w:tcW w:w="1843" w:type="dxa"/>
          </w:tcPr>
          <w:p w14:paraId="06A71827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Cs w:val="14"/>
              </w:rPr>
            </w:pPr>
            <w:r w:rsidRPr="00155DB5">
              <w:rPr>
                <w:rFonts w:ascii="Calibri" w:hAnsi="Calibri"/>
                <w:szCs w:val="14"/>
              </w:rPr>
              <w:fldChar w:fldCharType="begin"/>
            </w:r>
            <w:r w:rsidRPr="00155DB5">
              <w:rPr>
                <w:rFonts w:ascii="Calibri" w:hAnsi="Calibri"/>
                <w:szCs w:val="14"/>
              </w:rPr>
              <w:instrText xml:space="preserve"> MACROBUTTON  InsertSider Sider </w:instrText>
            </w:r>
            <w:r w:rsidRPr="00155DB5">
              <w:rPr>
                <w:rFonts w:ascii="Calibri" w:hAnsi="Calibri"/>
                <w:szCs w:val="14"/>
              </w:rPr>
              <w:fldChar w:fldCharType="end"/>
            </w:r>
          </w:p>
          <w:p w14:paraId="535647B0" w14:textId="52300087" w:rsidR="000142AF" w:rsidRPr="00C64DC6" w:rsidRDefault="005017A7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bookmarkStart w:id="19" w:name="bkmSider"/>
            <w:bookmarkStart w:id="20" w:name="_GoBack"/>
            <w:bookmarkEnd w:id="19"/>
            <w:bookmarkEnd w:id="20"/>
            <w:r w:rsidRPr="00AD2F9D">
              <w:rPr>
                <w:rFonts w:ascii="Calibri" w:hAnsi="Calibri"/>
                <w:sz w:val="18"/>
                <w:szCs w:val="18"/>
                <w:highlight w:val="yellow"/>
              </w:rPr>
              <w:t>103</w:t>
            </w:r>
          </w:p>
        </w:tc>
      </w:tr>
    </w:tbl>
    <w:p w14:paraId="6875D085" w14:textId="77777777" w:rsidR="000142AF" w:rsidRPr="00F478E8" w:rsidRDefault="000142AF" w:rsidP="000142AF">
      <w:pPr>
        <w:pStyle w:val="INFODiverse"/>
        <w:keepLines/>
        <w:widowControl w:val="0"/>
      </w:pPr>
    </w:p>
    <w:tbl>
      <w:tblPr>
        <w:tblW w:w="9640" w:type="dxa"/>
        <w:tblInd w:w="-29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63"/>
        <w:gridCol w:w="1877"/>
      </w:tblGrid>
      <w:tr w:rsidR="000142AF" w:rsidRPr="0009231D" w14:paraId="45B218AE" w14:textId="77777777" w:rsidTr="00967359">
        <w:trPr>
          <w:cantSplit/>
          <w:trHeight w:val="510"/>
        </w:trPr>
        <w:tc>
          <w:tcPr>
            <w:tcW w:w="7763" w:type="dxa"/>
          </w:tcPr>
          <w:p w14:paraId="0ACD60C7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>\MACROBUTTON InfoOppdragsgiver Oppdragsgiver(e)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04065956" w14:textId="0D0284D1" w:rsidR="000142AF" w:rsidRPr="00CB2C56" w:rsidRDefault="000142AF" w:rsidP="00132446">
            <w:pPr>
              <w:pStyle w:val="INFOTekst"/>
              <w:keepLines/>
              <w:widowControl w:val="0"/>
              <w:rPr>
                <w:sz w:val="18"/>
                <w:szCs w:val="18"/>
              </w:rPr>
            </w:pPr>
            <w:r>
              <w:t>Miljødirektoratet</w:t>
            </w:r>
          </w:p>
          <w:p w14:paraId="029DDDB6" w14:textId="77777777" w:rsidR="000142AF" w:rsidRPr="00CB2C56" w:rsidRDefault="000142AF" w:rsidP="00132446">
            <w:pPr>
              <w:pStyle w:val="INFOTekst"/>
              <w:keepLines/>
              <w:widowControl w:val="0"/>
              <w:rPr>
                <w:sz w:val="18"/>
                <w:szCs w:val="18"/>
              </w:rPr>
            </w:pPr>
          </w:p>
          <w:p w14:paraId="7D4F3BB2" w14:textId="77777777" w:rsidR="000142AF" w:rsidRPr="00CB2C56" w:rsidRDefault="000142AF" w:rsidP="00132446">
            <w:pPr>
              <w:pStyle w:val="INFOTekst"/>
              <w:keepLines/>
              <w:widowControl w:val="0"/>
              <w:rPr>
                <w:sz w:val="18"/>
                <w:szCs w:val="18"/>
              </w:rPr>
            </w:pPr>
          </w:p>
          <w:p w14:paraId="63B21ECA" w14:textId="77777777" w:rsidR="000142AF" w:rsidRPr="004014D6" w:rsidRDefault="000142AF" w:rsidP="00132446">
            <w:pPr>
              <w:pStyle w:val="INFODiverse"/>
              <w:keepLines/>
              <w:widowControl w:val="0"/>
              <w:rPr>
                <w:sz w:val="20"/>
              </w:rPr>
            </w:pPr>
          </w:p>
        </w:tc>
        <w:tc>
          <w:tcPr>
            <w:tcW w:w="1877" w:type="dxa"/>
          </w:tcPr>
          <w:p w14:paraId="4354175B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fldChar w:fldCharType="begin"/>
            </w:r>
            <w:r>
              <w:rPr>
                <w:rFonts w:ascii="Calibri" w:hAnsi="Calibri"/>
              </w:rPr>
              <w:instrText xml:space="preserve"> MACROBUTTON  InsertOppdragsreferanse Kontaktperson hos </w:instrText>
            </w:r>
            <w:r>
              <w:rPr>
                <w:rFonts w:ascii="Calibri" w:hAnsi="Calibri"/>
              </w:rPr>
              <w:fldChar w:fldCharType="end"/>
            </w:r>
          </w:p>
          <w:p w14:paraId="0C10CE16" w14:textId="77777777" w:rsidR="000142AF" w:rsidRPr="00A80716" w:rsidRDefault="000142AF" w:rsidP="00132446">
            <w:pPr>
              <w:pStyle w:val="INFORuteOverskrift"/>
              <w:keepLines/>
              <w:widowControl w:val="0"/>
              <w:spacing w:before="0"/>
              <w:rPr>
                <w:rFonts w:ascii="Calibri" w:hAnsi="Calibri"/>
                <w:szCs w:val="18"/>
              </w:rPr>
            </w:pPr>
            <w:r w:rsidRPr="00A80716">
              <w:rPr>
                <w:rFonts w:ascii="Calibri" w:hAnsi="Calibri"/>
                <w:szCs w:val="18"/>
              </w:rPr>
              <w:fldChar w:fldCharType="begin"/>
            </w:r>
            <w:r w:rsidRPr="00A80716">
              <w:rPr>
                <w:rFonts w:ascii="Calibri" w:hAnsi="Calibri"/>
                <w:szCs w:val="18"/>
              </w:rPr>
              <w:instrText xml:space="preserve"> MACROBUTTON  InsertOppdragsreferanse oppdragsgiver </w:instrText>
            </w:r>
            <w:r w:rsidRPr="00A80716">
              <w:rPr>
                <w:rFonts w:ascii="Calibri" w:hAnsi="Calibri"/>
                <w:szCs w:val="18"/>
              </w:rPr>
              <w:fldChar w:fldCharType="end"/>
            </w:r>
          </w:p>
          <w:p w14:paraId="7BBED52A" w14:textId="77777777" w:rsidR="000142AF" w:rsidRPr="00CB2C56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bookmarkStart w:id="21" w:name="InfoOppdragsgiver"/>
            <w:bookmarkStart w:id="22" w:name="bkmOppdragsreferanse"/>
            <w:bookmarkEnd w:id="21"/>
            <w:bookmarkEnd w:id="22"/>
            <w:r>
              <w:rPr>
                <w:rFonts w:ascii="Calibri" w:hAnsi="Calibri"/>
                <w:sz w:val="18"/>
                <w:szCs w:val="18"/>
              </w:rPr>
              <w:t>Hilde Skarra</w:t>
            </w:r>
          </w:p>
          <w:p w14:paraId="6304AEC8" w14:textId="77777777" w:rsidR="000142AF" w:rsidRPr="00F478E8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</w:p>
        </w:tc>
      </w:tr>
      <w:bookmarkStart w:id="23" w:name="bkmOppdragsgiversUtgivelse"/>
      <w:tr w:rsidR="000142AF" w:rsidRPr="0009231D" w14:paraId="3D058A5F" w14:textId="77777777" w:rsidTr="00967359">
        <w:trPr>
          <w:cantSplit/>
          <w:trHeight w:val="510"/>
        </w:trPr>
        <w:tc>
          <w:tcPr>
            <w:tcW w:w="7763" w:type="dxa"/>
          </w:tcPr>
          <w:p w14:paraId="5C69A5DF" w14:textId="77777777" w:rsidR="000142AF" w:rsidRPr="000312D3" w:rsidRDefault="000142AF" w:rsidP="00132446">
            <w:pPr>
              <w:rPr>
                <w:sz w:val="18"/>
                <w:szCs w:val="18"/>
              </w:rPr>
            </w:pPr>
            <w:r w:rsidRPr="00CD3FC1">
              <w:rPr>
                <w:sz w:val="14"/>
                <w:highlight w:val="yellow"/>
              </w:rPr>
              <w:fldChar w:fldCharType="begin"/>
            </w:r>
            <w:r w:rsidRPr="00CD3FC1">
              <w:rPr>
                <w:sz w:val="14"/>
                <w:highlight w:val="yellow"/>
              </w:rPr>
              <w:instrText xml:space="preserve"> MACROBUTTON  InsertOppdragsgiversUtgivelse Oppdragsgivers utgivelse: </w:instrText>
            </w:r>
            <w:r w:rsidRPr="00CD3FC1">
              <w:rPr>
                <w:sz w:val="14"/>
                <w:highlight w:val="yellow"/>
              </w:rPr>
              <w:fldChar w:fldCharType="end"/>
            </w:r>
            <w:bookmarkEnd w:id="23"/>
            <w:r w:rsidRPr="00F478E8">
              <w:t xml:space="preserve">   </w:t>
            </w:r>
            <w:bookmarkStart w:id="24" w:name="bkmOppdragsgiversUtgivelse_slett"/>
            <w:bookmarkEnd w:id="24"/>
          </w:p>
          <w:p w14:paraId="5C0D53F8" w14:textId="3337038C" w:rsidR="000142AF" w:rsidRPr="004D2C02" w:rsidRDefault="00155DB5" w:rsidP="00155DB5">
            <w:pPr>
              <w:pStyle w:val="INFOTekst"/>
              <w:keepLines/>
              <w:widowControl w:val="0"/>
              <w:rPr>
                <w:sz w:val="18"/>
                <w:szCs w:val="18"/>
              </w:rPr>
            </w:pPr>
            <w:r w:rsidRPr="002F7DC0">
              <w:rPr>
                <w:highlight w:val="yellow"/>
              </w:rPr>
              <w:t>Miljødirektoratet rapport M-XXXX|2021</w:t>
            </w:r>
            <w:r w:rsidR="000142AF" w:rsidRPr="004D2C02">
              <w:rPr>
                <w:sz w:val="18"/>
                <w:szCs w:val="18"/>
              </w:rPr>
              <w:t xml:space="preserve"> </w:t>
            </w:r>
            <w:bookmarkStart w:id="25" w:name="bkmMerge"/>
            <w:bookmarkEnd w:id="25"/>
            <w:r w:rsidR="000142AF" w:rsidRPr="004D2C02">
              <w:rPr>
                <w:sz w:val="18"/>
                <w:szCs w:val="18"/>
              </w:rPr>
              <w:t xml:space="preserve">  </w:t>
            </w:r>
            <w:bookmarkStart w:id="26" w:name="bkmMerge2"/>
            <w:bookmarkEnd w:id="26"/>
          </w:p>
        </w:tc>
        <w:tc>
          <w:tcPr>
            <w:tcW w:w="1877" w:type="dxa"/>
          </w:tcPr>
          <w:p w14:paraId="065B49E2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20"/>
              </w:rPr>
            </w:pPr>
            <w:proofErr w:type="spellStart"/>
            <w:r w:rsidRPr="00F478E8">
              <w:rPr>
                <w:rFonts w:ascii="Calibri" w:hAnsi="Calibri"/>
              </w:rPr>
              <w:t>Utgitt</w:t>
            </w:r>
            <w:proofErr w:type="spellEnd"/>
            <w:r w:rsidRPr="00F478E8">
              <w:rPr>
                <w:rFonts w:ascii="Calibri" w:hAnsi="Calibri"/>
              </w:rPr>
              <w:t xml:space="preserve"> </w:t>
            </w:r>
            <w:proofErr w:type="spellStart"/>
            <w:r w:rsidRPr="00F478E8">
              <w:rPr>
                <w:rFonts w:ascii="Calibri" w:hAnsi="Calibri"/>
              </w:rPr>
              <w:t>a</w:t>
            </w:r>
            <w:r>
              <w:rPr>
                <w:rFonts w:ascii="Calibri" w:hAnsi="Calibri"/>
              </w:rPr>
              <w:t>v</w:t>
            </w:r>
            <w:proofErr w:type="spellEnd"/>
            <w:r>
              <w:rPr>
                <w:rFonts w:ascii="Calibri" w:hAnsi="Calibri"/>
              </w:rPr>
              <w:t xml:space="preserve"> </w:t>
            </w:r>
            <w:r>
              <w:rPr>
                <w:rFonts w:ascii="Calibri" w:hAnsi="Calibri"/>
              </w:rPr>
              <w:tab/>
            </w:r>
            <w:r w:rsidRPr="00CB2C56">
              <w:rPr>
                <w:rFonts w:ascii="Calibri" w:hAnsi="Calibri"/>
                <w:sz w:val="18"/>
                <w:szCs w:val="18"/>
              </w:rPr>
              <w:t>NIVA</w:t>
            </w:r>
          </w:p>
          <w:p w14:paraId="772E0F15" w14:textId="77777777" w:rsidR="000142AF" w:rsidRPr="00FD24BA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  <w:sz w:val="18"/>
                <w:szCs w:val="18"/>
              </w:rPr>
            </w:pPr>
            <w:r w:rsidRPr="008900F3">
              <w:rPr>
                <w:rFonts w:ascii="Calibri" w:hAnsi="Calibri"/>
                <w:szCs w:val="14"/>
              </w:rPr>
              <w:fldChar w:fldCharType="begin"/>
            </w:r>
            <w:r w:rsidRPr="008900F3">
              <w:rPr>
                <w:rFonts w:ascii="Calibri" w:hAnsi="Calibri"/>
                <w:szCs w:val="14"/>
              </w:rPr>
              <w:instrText xml:space="preserve"> MACROBUTTON  InsertProsjektnummer Prosjektnummer </w:instrText>
            </w:r>
            <w:r w:rsidRPr="008900F3">
              <w:rPr>
                <w:rFonts w:ascii="Calibri" w:hAnsi="Calibri"/>
                <w:szCs w:val="14"/>
              </w:rPr>
              <w:fldChar w:fldCharType="end"/>
            </w:r>
            <w:bookmarkStart w:id="27" w:name="bkmProsjektnummer"/>
            <w:bookmarkEnd w:id="27"/>
            <w:r w:rsidRPr="00AD2F9D">
              <w:rPr>
                <w:rFonts w:ascii="Calibri" w:hAnsi="Calibri"/>
                <w:sz w:val="18"/>
                <w:szCs w:val="18"/>
                <w:highlight w:val="yellow"/>
              </w:rPr>
              <w:t>210220</w:t>
            </w:r>
          </w:p>
        </w:tc>
      </w:tr>
    </w:tbl>
    <w:p w14:paraId="189A2E2A" w14:textId="77777777" w:rsidR="000142AF" w:rsidRPr="00F478E8" w:rsidRDefault="000142AF" w:rsidP="000142AF">
      <w:pPr>
        <w:pStyle w:val="INFODiverse"/>
        <w:keepLines/>
        <w:widowControl w:val="0"/>
      </w:pPr>
    </w:p>
    <w:tbl>
      <w:tblPr>
        <w:tblW w:w="9638" w:type="dxa"/>
        <w:tblInd w:w="-292" w:type="dxa"/>
        <w:tblLayout w:type="fixed"/>
        <w:tblLook w:val="0000" w:firstRow="0" w:lastRow="0" w:firstColumn="0" w:lastColumn="0" w:noHBand="0" w:noVBand="0"/>
      </w:tblPr>
      <w:tblGrid>
        <w:gridCol w:w="9638"/>
      </w:tblGrid>
      <w:tr w:rsidR="000142AF" w:rsidRPr="001155B5" w14:paraId="36DA09DC" w14:textId="77777777" w:rsidTr="00967359">
        <w:trPr>
          <w:cantSplit/>
        </w:trPr>
        <w:tc>
          <w:tcPr>
            <w:tcW w:w="96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E9B7F4" w14:textId="77777777" w:rsidR="000142AF" w:rsidRDefault="000142AF" w:rsidP="00132446">
            <w:pPr>
              <w:pStyle w:val="INFORuteOverskrift"/>
              <w:keepLines/>
              <w:widowControl w:val="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InsertSammendrag Sammendrag </w:instrText>
            </w:r>
            <w:r w:rsidRPr="00F478E8">
              <w:rPr>
                <w:rFonts w:ascii="Calibri" w:hAnsi="Calibri"/>
              </w:rPr>
              <w:fldChar w:fldCharType="end"/>
            </w:r>
          </w:p>
          <w:p w14:paraId="105F572C" w14:textId="43515F5A" w:rsidR="000142AF" w:rsidRDefault="000142AF" w:rsidP="00132446">
            <w:pPr>
              <w:pStyle w:val="INFORuteOverskrift"/>
              <w:keepLines/>
              <w:widowControl w:val="0"/>
              <w:jc w:val="both"/>
              <w:rPr>
                <w:rFonts w:ascii="Calibri" w:hAnsi="Calibri"/>
                <w:sz w:val="8"/>
                <w:lang w:val="nb-NO"/>
              </w:rPr>
            </w:pPr>
            <w:bookmarkStart w:id="28" w:name="bkmSammendrag"/>
            <w:bookmarkEnd w:id="28"/>
            <w:r w:rsidRPr="000142AF">
              <w:rPr>
                <w:rFonts w:ascii="Calibri" w:hAnsi="Calibri"/>
                <w:vanish/>
                <w:sz w:val="8"/>
                <w:lang w:val="nb-NO"/>
              </w:rPr>
              <w:t xml:space="preserve">hjelpelinje på 4 pt som gir 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«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>luft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»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 xml:space="preserve"> etter siste linje 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–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 xml:space="preserve"> skrives ikke ut 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–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 xml:space="preserve"> er 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«</w:t>
            </w:r>
            <w:r w:rsidRPr="000142AF">
              <w:rPr>
                <w:rFonts w:ascii="Calibri" w:hAnsi="Calibri"/>
                <w:vanish/>
                <w:sz w:val="8"/>
                <w:lang w:val="nb-NO"/>
              </w:rPr>
              <w:t>hidden</w:t>
            </w:r>
            <w:r w:rsidR="005C534F">
              <w:rPr>
                <w:rFonts w:ascii="Calibri" w:hAnsi="Calibri"/>
                <w:vanish/>
                <w:sz w:val="8"/>
                <w:lang w:val="nb-NO"/>
              </w:rPr>
              <w:t>»</w:t>
            </w:r>
          </w:p>
          <w:p w14:paraId="3A42FC69" w14:textId="3ABA190A" w:rsidR="005C534F" w:rsidRPr="000142AF" w:rsidRDefault="005C534F" w:rsidP="00132446">
            <w:pPr>
              <w:pStyle w:val="INFORuteOverskrift"/>
              <w:keepLines/>
              <w:widowControl w:val="0"/>
              <w:jc w:val="both"/>
              <w:rPr>
                <w:rFonts w:ascii="Calibri" w:hAnsi="Calibri"/>
                <w:lang w:val="nb-NO"/>
              </w:rPr>
            </w:pPr>
          </w:p>
        </w:tc>
      </w:tr>
    </w:tbl>
    <w:p w14:paraId="65B8FBDC" w14:textId="77777777" w:rsidR="000142AF" w:rsidRPr="000142AF" w:rsidRDefault="000142AF" w:rsidP="000142AF">
      <w:pPr>
        <w:pStyle w:val="INFODiverse"/>
        <w:keepLines/>
        <w:widowControl w:val="0"/>
        <w:rPr>
          <w:lang w:val="nb-NO"/>
        </w:rPr>
      </w:pPr>
    </w:p>
    <w:tbl>
      <w:tblPr>
        <w:tblW w:w="9640" w:type="dxa"/>
        <w:tblInd w:w="-292" w:type="dxa"/>
        <w:tblLayout w:type="fixed"/>
        <w:tblLook w:val="0000" w:firstRow="0" w:lastRow="0" w:firstColumn="0" w:lastColumn="0" w:noHBand="0" w:noVBand="0"/>
      </w:tblPr>
      <w:tblGrid>
        <w:gridCol w:w="568"/>
        <w:gridCol w:w="4252"/>
        <w:gridCol w:w="567"/>
        <w:gridCol w:w="4253"/>
      </w:tblGrid>
      <w:tr w:rsidR="000142AF" w:rsidRPr="0009231D" w14:paraId="33478C9E" w14:textId="77777777" w:rsidTr="00967359">
        <w:trPr>
          <w:cantSplit/>
        </w:trPr>
        <w:tc>
          <w:tcPr>
            <w:tcW w:w="4820" w:type="dxa"/>
            <w:gridSpan w:val="2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14:paraId="04A316F2" w14:textId="77777777" w:rsidR="000142AF" w:rsidRPr="004014D6" w:rsidRDefault="000142AF" w:rsidP="00132446">
            <w:pPr>
              <w:pStyle w:val="INFORuteOverskrift"/>
              <w:keepLines/>
              <w:widowControl w:val="0"/>
              <w:spacing w:after="12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InsertEmneordNorsk Fire emneord </w:instrText>
            </w:r>
            <w:r w:rsidRPr="00F478E8">
              <w:rPr>
                <w:rFonts w:ascii="Calibri" w:hAnsi="Calibri"/>
              </w:rPr>
              <w:fldChar w:fldCharType="end"/>
            </w:r>
          </w:p>
        </w:tc>
        <w:tc>
          <w:tcPr>
            <w:tcW w:w="4820" w:type="dxa"/>
            <w:gridSpan w:val="2"/>
            <w:tcBorders>
              <w:top w:val="single" w:sz="6" w:space="0" w:color="auto"/>
              <w:right w:val="single" w:sz="6" w:space="0" w:color="auto"/>
            </w:tcBorders>
          </w:tcPr>
          <w:p w14:paraId="7FB3E43A" w14:textId="77777777" w:rsidR="000142AF" w:rsidRPr="00F478E8" w:rsidRDefault="000142AF" w:rsidP="00132446">
            <w:pPr>
              <w:pStyle w:val="INFORuteOverskrift"/>
              <w:keepLines/>
              <w:widowControl w:val="0"/>
              <w:spacing w:after="120"/>
              <w:rPr>
                <w:rFonts w:ascii="Calibri" w:hAnsi="Calibri"/>
              </w:rPr>
            </w:pPr>
            <w:r w:rsidRPr="00F478E8">
              <w:rPr>
                <w:rFonts w:ascii="Calibri" w:hAnsi="Calibri"/>
              </w:rPr>
              <w:fldChar w:fldCharType="begin"/>
            </w:r>
            <w:r w:rsidRPr="00F478E8">
              <w:rPr>
                <w:rFonts w:ascii="Calibri" w:hAnsi="Calibri"/>
              </w:rPr>
              <w:instrText xml:space="preserve"> MACROBUTTON  InsertEmneordEngelsk Four keywords </w:instrText>
            </w:r>
            <w:r w:rsidRPr="00F478E8">
              <w:rPr>
                <w:rFonts w:ascii="Calibri" w:hAnsi="Calibri"/>
              </w:rPr>
              <w:fldChar w:fldCharType="end"/>
            </w:r>
          </w:p>
        </w:tc>
      </w:tr>
      <w:tr w:rsidR="000142AF" w:rsidRPr="0009231D" w14:paraId="75CC3302" w14:textId="77777777" w:rsidTr="00967359">
        <w:trPr>
          <w:cantSplit/>
        </w:trPr>
        <w:tc>
          <w:tcPr>
            <w:tcW w:w="568" w:type="dxa"/>
            <w:tcBorders>
              <w:left w:val="single" w:sz="6" w:space="0" w:color="auto"/>
            </w:tcBorders>
          </w:tcPr>
          <w:p w14:paraId="5AEA5380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 xml:space="preserve">1. </w:t>
            </w:r>
          </w:p>
        </w:tc>
        <w:tc>
          <w:tcPr>
            <w:tcW w:w="4252" w:type="dxa"/>
            <w:tcBorders>
              <w:right w:val="single" w:sz="6" w:space="0" w:color="auto"/>
            </w:tcBorders>
          </w:tcPr>
          <w:p w14:paraId="6A9247FD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bookmarkStart w:id="29" w:name="bkmEmneordNorsk1"/>
            <w:bookmarkEnd w:id="29"/>
            <w:proofErr w:type="spellStart"/>
            <w:r w:rsidRPr="00CD3FC1">
              <w:rPr>
                <w:rFonts w:cs="Calibri"/>
                <w:sz w:val="18"/>
                <w:szCs w:val="18"/>
              </w:rPr>
              <w:t>Forurensningsregnskap</w:t>
            </w:r>
            <w:proofErr w:type="spellEnd"/>
          </w:p>
        </w:tc>
        <w:tc>
          <w:tcPr>
            <w:tcW w:w="567" w:type="dxa"/>
          </w:tcPr>
          <w:p w14:paraId="08E0A3BC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1.</w:t>
            </w:r>
          </w:p>
        </w:tc>
        <w:tc>
          <w:tcPr>
            <w:tcW w:w="4253" w:type="dxa"/>
            <w:tcBorders>
              <w:right w:val="single" w:sz="6" w:space="0" w:color="auto"/>
            </w:tcBorders>
          </w:tcPr>
          <w:p w14:paraId="2CF60936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bookmarkStart w:id="30" w:name="bkmEmneordEngelsk1"/>
            <w:bookmarkEnd w:id="30"/>
            <w:r w:rsidRPr="00CD3FC1">
              <w:rPr>
                <w:rFonts w:cs="Calibri"/>
                <w:sz w:val="18"/>
                <w:szCs w:val="18"/>
              </w:rPr>
              <w:t>Pollution budget</w:t>
            </w:r>
          </w:p>
        </w:tc>
      </w:tr>
      <w:tr w:rsidR="000142AF" w:rsidRPr="0009231D" w14:paraId="198E45B4" w14:textId="77777777" w:rsidTr="00967359">
        <w:trPr>
          <w:cantSplit/>
        </w:trPr>
        <w:tc>
          <w:tcPr>
            <w:tcW w:w="568" w:type="dxa"/>
            <w:tcBorders>
              <w:left w:val="single" w:sz="6" w:space="0" w:color="auto"/>
            </w:tcBorders>
          </w:tcPr>
          <w:p w14:paraId="35CDBE20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2.</w:t>
            </w:r>
          </w:p>
        </w:tc>
        <w:tc>
          <w:tcPr>
            <w:tcW w:w="4252" w:type="dxa"/>
            <w:tcBorders>
              <w:right w:val="single" w:sz="6" w:space="0" w:color="auto"/>
            </w:tcBorders>
          </w:tcPr>
          <w:p w14:paraId="3103A8C5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proofErr w:type="spellStart"/>
            <w:r w:rsidRPr="00CD3FC1">
              <w:rPr>
                <w:rFonts w:cs="Calibri"/>
                <w:sz w:val="18"/>
                <w:szCs w:val="18"/>
              </w:rPr>
              <w:t>Næringssalter</w:t>
            </w:r>
            <w:proofErr w:type="spellEnd"/>
          </w:p>
        </w:tc>
        <w:tc>
          <w:tcPr>
            <w:tcW w:w="567" w:type="dxa"/>
          </w:tcPr>
          <w:p w14:paraId="746E4A8E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2.</w:t>
            </w:r>
          </w:p>
        </w:tc>
        <w:tc>
          <w:tcPr>
            <w:tcW w:w="4253" w:type="dxa"/>
            <w:tcBorders>
              <w:right w:val="single" w:sz="6" w:space="0" w:color="auto"/>
            </w:tcBorders>
          </w:tcPr>
          <w:p w14:paraId="462F243E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bookmarkStart w:id="31" w:name="bkmEmneordEngelsk2"/>
            <w:bookmarkEnd w:id="31"/>
            <w:r w:rsidRPr="00CD3FC1">
              <w:rPr>
                <w:rFonts w:cs="Calibri"/>
                <w:sz w:val="18"/>
                <w:szCs w:val="18"/>
              </w:rPr>
              <w:t>Nutrients</w:t>
            </w:r>
          </w:p>
        </w:tc>
      </w:tr>
      <w:tr w:rsidR="000142AF" w:rsidRPr="0009231D" w14:paraId="3E304C9E" w14:textId="77777777" w:rsidTr="00967359">
        <w:trPr>
          <w:cantSplit/>
        </w:trPr>
        <w:tc>
          <w:tcPr>
            <w:tcW w:w="568" w:type="dxa"/>
            <w:tcBorders>
              <w:left w:val="single" w:sz="6" w:space="0" w:color="auto"/>
            </w:tcBorders>
          </w:tcPr>
          <w:p w14:paraId="0214C271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3.</w:t>
            </w:r>
          </w:p>
        </w:tc>
        <w:tc>
          <w:tcPr>
            <w:tcW w:w="4252" w:type="dxa"/>
            <w:tcBorders>
              <w:right w:val="single" w:sz="6" w:space="0" w:color="auto"/>
            </w:tcBorders>
          </w:tcPr>
          <w:p w14:paraId="7174176E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bookmarkStart w:id="32" w:name="bkmEmneordNorsk3"/>
            <w:bookmarkEnd w:id="32"/>
            <w:proofErr w:type="spellStart"/>
            <w:r w:rsidRPr="00CD3FC1">
              <w:rPr>
                <w:rFonts w:cs="Calibri"/>
                <w:sz w:val="18"/>
                <w:szCs w:val="18"/>
              </w:rPr>
              <w:t>Tilførsler</w:t>
            </w:r>
            <w:proofErr w:type="spellEnd"/>
          </w:p>
        </w:tc>
        <w:tc>
          <w:tcPr>
            <w:tcW w:w="567" w:type="dxa"/>
          </w:tcPr>
          <w:p w14:paraId="0DB3C184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3.</w:t>
            </w:r>
          </w:p>
        </w:tc>
        <w:tc>
          <w:tcPr>
            <w:tcW w:w="4253" w:type="dxa"/>
            <w:tcBorders>
              <w:right w:val="single" w:sz="6" w:space="0" w:color="auto"/>
            </w:tcBorders>
          </w:tcPr>
          <w:p w14:paraId="44139462" w14:textId="77777777" w:rsidR="000142AF" w:rsidRPr="008C2186" w:rsidRDefault="000142AF" w:rsidP="00132446">
            <w:pPr>
              <w:pStyle w:val="INFOTekst"/>
              <w:keepLines/>
              <w:widowControl w:val="0"/>
              <w:rPr>
                <w:rFonts w:cs="Calibri"/>
                <w:sz w:val="18"/>
                <w:szCs w:val="18"/>
              </w:rPr>
            </w:pPr>
            <w:r w:rsidRPr="00CD3FC1">
              <w:rPr>
                <w:rFonts w:cs="Calibri"/>
                <w:sz w:val="18"/>
                <w:szCs w:val="18"/>
              </w:rPr>
              <w:t>Inputs to water</w:t>
            </w:r>
          </w:p>
        </w:tc>
      </w:tr>
      <w:tr w:rsidR="000142AF" w:rsidRPr="0009231D" w14:paraId="205BC2A6" w14:textId="77777777" w:rsidTr="00967359">
        <w:trPr>
          <w:cantSplit/>
        </w:trPr>
        <w:tc>
          <w:tcPr>
            <w:tcW w:w="568" w:type="dxa"/>
            <w:tcBorders>
              <w:left w:val="single" w:sz="6" w:space="0" w:color="auto"/>
              <w:bottom w:val="single" w:sz="6" w:space="0" w:color="auto"/>
            </w:tcBorders>
          </w:tcPr>
          <w:p w14:paraId="5DF81B25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6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4.</w:t>
            </w:r>
          </w:p>
        </w:tc>
        <w:tc>
          <w:tcPr>
            <w:tcW w:w="4252" w:type="dxa"/>
            <w:tcBorders>
              <w:bottom w:val="single" w:sz="6" w:space="0" w:color="auto"/>
              <w:right w:val="single" w:sz="6" w:space="0" w:color="auto"/>
            </w:tcBorders>
          </w:tcPr>
          <w:p w14:paraId="12363ACD" w14:textId="77777777" w:rsidR="000142AF" w:rsidRPr="008C2186" w:rsidRDefault="000142AF" w:rsidP="00132446">
            <w:pPr>
              <w:pStyle w:val="INFOTekst"/>
              <w:keepLines/>
              <w:widowControl w:val="0"/>
              <w:spacing w:after="60"/>
              <w:rPr>
                <w:rFonts w:cs="Calibri"/>
                <w:sz w:val="18"/>
                <w:szCs w:val="18"/>
              </w:rPr>
            </w:pPr>
            <w:bookmarkStart w:id="33" w:name="bkmEmneordNorsk4"/>
            <w:bookmarkEnd w:id="33"/>
            <w:proofErr w:type="spellStart"/>
            <w:r w:rsidRPr="00CD3FC1">
              <w:rPr>
                <w:rFonts w:cs="Calibri"/>
                <w:sz w:val="18"/>
                <w:szCs w:val="18"/>
              </w:rPr>
              <w:t>Norskekysten</w:t>
            </w:r>
            <w:proofErr w:type="spellEnd"/>
          </w:p>
        </w:tc>
        <w:tc>
          <w:tcPr>
            <w:tcW w:w="567" w:type="dxa"/>
            <w:tcBorders>
              <w:bottom w:val="single" w:sz="6" w:space="0" w:color="auto"/>
            </w:tcBorders>
          </w:tcPr>
          <w:p w14:paraId="457A9494" w14:textId="77777777" w:rsidR="000142AF" w:rsidRPr="00CD3FC1" w:rsidRDefault="000142AF" w:rsidP="00132446">
            <w:pPr>
              <w:pStyle w:val="INFORuteOverskrift"/>
              <w:keepLines/>
              <w:widowControl w:val="0"/>
              <w:spacing w:before="0" w:after="60"/>
              <w:rPr>
                <w:rFonts w:ascii="Calibri" w:hAnsi="Calibri" w:cs="Calibri"/>
                <w:sz w:val="18"/>
                <w:szCs w:val="18"/>
              </w:rPr>
            </w:pPr>
            <w:r w:rsidRPr="00CD3FC1">
              <w:rPr>
                <w:rFonts w:ascii="Calibri" w:hAnsi="Calibri" w:cs="Calibri"/>
                <w:sz w:val="18"/>
                <w:szCs w:val="18"/>
              </w:rPr>
              <w:t>4.</w:t>
            </w:r>
          </w:p>
        </w:tc>
        <w:tc>
          <w:tcPr>
            <w:tcW w:w="4253" w:type="dxa"/>
            <w:tcBorders>
              <w:bottom w:val="single" w:sz="6" w:space="0" w:color="auto"/>
              <w:right w:val="single" w:sz="6" w:space="0" w:color="auto"/>
            </w:tcBorders>
          </w:tcPr>
          <w:p w14:paraId="0AA2BDE5" w14:textId="77777777" w:rsidR="000142AF" w:rsidRPr="008C2186" w:rsidRDefault="000142AF" w:rsidP="00132446">
            <w:pPr>
              <w:pStyle w:val="INFOTekst"/>
              <w:keepLines/>
              <w:widowControl w:val="0"/>
              <w:spacing w:after="60"/>
              <w:rPr>
                <w:rFonts w:cs="Calibri"/>
                <w:sz w:val="18"/>
                <w:szCs w:val="18"/>
              </w:rPr>
            </w:pPr>
            <w:bookmarkStart w:id="34" w:name="bkmEmneordEngelsk4"/>
            <w:bookmarkEnd w:id="34"/>
            <w:r w:rsidRPr="00CD3FC1">
              <w:rPr>
                <w:rFonts w:cs="Calibri"/>
                <w:sz w:val="18"/>
                <w:szCs w:val="18"/>
              </w:rPr>
              <w:t>Norwegian coast</w:t>
            </w:r>
          </w:p>
        </w:tc>
      </w:tr>
    </w:tbl>
    <w:p w14:paraId="7B472694" w14:textId="77777777" w:rsidR="000142AF" w:rsidRPr="00F478E8" w:rsidRDefault="000142AF" w:rsidP="000142AF">
      <w:pPr>
        <w:pStyle w:val="INFODiverse"/>
        <w:keepLines/>
      </w:pPr>
    </w:p>
    <w:tbl>
      <w:tblPr>
        <w:tblW w:w="9636" w:type="dxa"/>
        <w:tblLayout w:type="fixed"/>
        <w:tblLook w:val="0000" w:firstRow="0" w:lastRow="0" w:firstColumn="0" w:lastColumn="0" w:noHBand="0" w:noVBand="0"/>
      </w:tblPr>
      <w:tblGrid>
        <w:gridCol w:w="3212"/>
        <w:gridCol w:w="3212"/>
        <w:gridCol w:w="3212"/>
      </w:tblGrid>
      <w:tr w:rsidR="000142AF" w:rsidRPr="00AD2F9D" w14:paraId="40DB5391" w14:textId="77777777" w:rsidTr="00132446">
        <w:trPr>
          <w:cantSplit/>
        </w:trPr>
        <w:tc>
          <w:tcPr>
            <w:tcW w:w="9636" w:type="dxa"/>
            <w:gridSpan w:val="3"/>
          </w:tcPr>
          <w:p w14:paraId="739FF885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rPr>
                <w:sz w:val="20"/>
                <w:lang w:val="nb-NO"/>
              </w:rPr>
            </w:pPr>
            <w:r w:rsidRPr="000142AF">
              <w:rPr>
                <w:sz w:val="20"/>
                <w:lang w:val="nb-NO"/>
              </w:rPr>
              <w:t>Denne rapporten er kvalitetssikret iht. NIVAs kvalitetssystem og godkjent av:</w:t>
            </w:r>
          </w:p>
          <w:p w14:paraId="5B0DF0CA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rPr>
                <w:sz w:val="20"/>
                <w:lang w:val="nb-NO"/>
              </w:rPr>
            </w:pPr>
          </w:p>
        </w:tc>
      </w:tr>
      <w:tr w:rsidR="000142AF" w:rsidRPr="00AD2F9D" w14:paraId="2C50B6A3" w14:textId="77777777" w:rsidTr="00132446">
        <w:trPr>
          <w:cantSplit/>
        </w:trPr>
        <w:tc>
          <w:tcPr>
            <w:tcW w:w="3212" w:type="dxa"/>
          </w:tcPr>
          <w:p w14:paraId="3921C7E1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i/>
                <w:sz w:val="20"/>
                <w:lang w:val="nb-NO"/>
              </w:rPr>
            </w:pPr>
            <w:bookmarkStart w:id="35" w:name="InfoProsjektleder"/>
            <w:bookmarkStart w:id="36" w:name="bkmProsjektleder"/>
            <w:bookmarkEnd w:id="35"/>
            <w:bookmarkEnd w:id="36"/>
          </w:p>
        </w:tc>
        <w:tc>
          <w:tcPr>
            <w:tcW w:w="3212" w:type="dxa"/>
          </w:tcPr>
          <w:p w14:paraId="5FFDD349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i/>
                <w:sz w:val="20"/>
                <w:lang w:val="nb-NO"/>
              </w:rPr>
            </w:pPr>
            <w:bookmarkStart w:id="37" w:name="bkmKvalitetssikrer"/>
            <w:bookmarkEnd w:id="37"/>
          </w:p>
        </w:tc>
        <w:tc>
          <w:tcPr>
            <w:tcW w:w="3212" w:type="dxa"/>
          </w:tcPr>
          <w:p w14:paraId="279F7B7A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i/>
                <w:sz w:val="20"/>
                <w:lang w:val="nb-NO"/>
              </w:rPr>
            </w:pPr>
            <w:bookmarkStart w:id="38" w:name="bkmForskningsleder"/>
            <w:bookmarkEnd w:id="38"/>
          </w:p>
        </w:tc>
      </w:tr>
      <w:tr w:rsidR="000142AF" w:rsidRPr="0009231D" w14:paraId="39ACBF8C" w14:textId="77777777" w:rsidTr="00132446">
        <w:trPr>
          <w:cantSplit/>
        </w:trPr>
        <w:tc>
          <w:tcPr>
            <w:tcW w:w="3212" w:type="dxa"/>
          </w:tcPr>
          <w:p w14:paraId="2F7B5159" w14:textId="77777777" w:rsidR="000142AF" w:rsidRPr="006621B9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z w:val="20"/>
              </w:rPr>
              <w:fldChar w:fldCharType="begin"/>
            </w:r>
            <w:r>
              <w:rPr>
                <w:rFonts w:ascii="Calibri" w:hAnsi="Calibri"/>
                <w:sz w:val="20"/>
              </w:rPr>
              <w:instrText xml:space="preserve"> MACROBUTTON  InsertProsjektleder Prosjektleder/Hovedforfatter </w:instrText>
            </w:r>
            <w:r>
              <w:rPr>
                <w:rFonts w:ascii="Calibri" w:hAnsi="Calibri"/>
                <w:sz w:val="20"/>
              </w:rPr>
              <w:fldChar w:fldCharType="end"/>
            </w:r>
          </w:p>
        </w:tc>
        <w:tc>
          <w:tcPr>
            <w:tcW w:w="3212" w:type="dxa"/>
          </w:tcPr>
          <w:p w14:paraId="28EC9DC6" w14:textId="77777777" w:rsidR="000142AF" w:rsidRPr="006621B9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z w:val="20"/>
              </w:rPr>
              <w:fldChar w:fldCharType="begin"/>
            </w:r>
            <w:r>
              <w:rPr>
                <w:rFonts w:ascii="Calibri" w:hAnsi="Calibri"/>
                <w:sz w:val="20"/>
              </w:rPr>
              <w:instrText xml:space="preserve"> MACROBUTTON  InsertKvalitetssikrer Kvalitetssikrer </w:instrText>
            </w:r>
            <w:r>
              <w:rPr>
                <w:rFonts w:ascii="Calibri" w:hAnsi="Calibri"/>
                <w:sz w:val="20"/>
              </w:rPr>
              <w:fldChar w:fldCharType="end"/>
            </w:r>
          </w:p>
        </w:tc>
        <w:tc>
          <w:tcPr>
            <w:tcW w:w="3212" w:type="dxa"/>
          </w:tcPr>
          <w:p w14:paraId="186D71A0" w14:textId="77777777" w:rsidR="000142AF" w:rsidRPr="006621B9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sz w:val="20"/>
              </w:rPr>
            </w:pPr>
            <w:r w:rsidRPr="006621B9">
              <w:rPr>
                <w:rFonts w:ascii="Calibri" w:hAnsi="Calibri"/>
                <w:sz w:val="20"/>
              </w:rPr>
              <w:fldChar w:fldCharType="begin"/>
            </w:r>
            <w:r w:rsidRPr="006621B9">
              <w:rPr>
                <w:rFonts w:ascii="Calibri" w:hAnsi="Calibri"/>
                <w:sz w:val="20"/>
              </w:rPr>
              <w:instrText xml:space="preserve"> MACROBUTTON  InsertForskningsleder Forskningsleder </w:instrText>
            </w:r>
            <w:r w:rsidRPr="006621B9">
              <w:rPr>
                <w:rFonts w:ascii="Calibri" w:hAnsi="Calibri"/>
                <w:sz w:val="20"/>
              </w:rPr>
              <w:fldChar w:fldCharType="end"/>
            </w:r>
          </w:p>
        </w:tc>
      </w:tr>
      <w:tr w:rsidR="000142AF" w:rsidRPr="00AD2F9D" w14:paraId="34570D67" w14:textId="77777777" w:rsidTr="00132446">
        <w:trPr>
          <w:cantSplit/>
        </w:trPr>
        <w:tc>
          <w:tcPr>
            <w:tcW w:w="3212" w:type="dxa"/>
          </w:tcPr>
          <w:p w14:paraId="333D2F15" w14:textId="77777777" w:rsidR="000142AF" w:rsidRPr="004014D6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</w:rPr>
            </w:pPr>
          </w:p>
        </w:tc>
        <w:tc>
          <w:tcPr>
            <w:tcW w:w="3212" w:type="dxa"/>
          </w:tcPr>
          <w:p w14:paraId="4D440E92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lang w:val="nb-NO"/>
              </w:rPr>
            </w:pPr>
            <w:r w:rsidRPr="000142AF">
              <w:rPr>
                <w:lang w:val="nb-NO"/>
              </w:rPr>
              <w:t>ISBN 978-82-577-XXXX-X</w:t>
            </w:r>
          </w:p>
          <w:p w14:paraId="46EFDDFE" w14:textId="77777777" w:rsidR="000142AF" w:rsidRPr="000142AF" w:rsidRDefault="000142AF" w:rsidP="00132446">
            <w:pPr>
              <w:pStyle w:val="INFODiverse"/>
              <w:keepLines/>
              <w:framePr w:hSpace="181" w:wrap="notBeside" w:hAnchor="margin" w:xAlign="center" w:yAlign="bottom"/>
              <w:jc w:val="center"/>
              <w:rPr>
                <w:lang w:val="nb-NO"/>
              </w:rPr>
            </w:pPr>
            <w:r w:rsidRPr="000142AF">
              <w:rPr>
                <w:lang w:val="nb-NO"/>
              </w:rPr>
              <w:t>NIVA-rapport    ISSN 1894-7948</w:t>
            </w:r>
          </w:p>
        </w:tc>
        <w:tc>
          <w:tcPr>
            <w:tcW w:w="3212" w:type="dxa"/>
          </w:tcPr>
          <w:p w14:paraId="7B2422C6" w14:textId="77777777" w:rsidR="000142AF" w:rsidRPr="000142AF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lang w:val="nb-NO"/>
              </w:rPr>
            </w:pPr>
          </w:p>
        </w:tc>
      </w:tr>
      <w:tr w:rsidR="000142AF" w:rsidRPr="00AD2F9D" w14:paraId="33BB96F7" w14:textId="77777777" w:rsidTr="00132446">
        <w:trPr>
          <w:cantSplit/>
        </w:trPr>
        <w:tc>
          <w:tcPr>
            <w:tcW w:w="9636" w:type="dxa"/>
            <w:gridSpan w:val="3"/>
          </w:tcPr>
          <w:p w14:paraId="0AA9EB7B" w14:textId="77777777" w:rsidR="000142AF" w:rsidRPr="000142AF" w:rsidRDefault="000142AF" w:rsidP="00132446">
            <w:pPr>
              <w:pStyle w:val="INFORuteOverskrift"/>
              <w:keepLines/>
              <w:framePr w:hSpace="181" w:wrap="notBeside" w:hAnchor="margin" w:xAlign="center" w:yAlign="bottom"/>
              <w:jc w:val="center"/>
              <w:rPr>
                <w:rFonts w:ascii="Calibri" w:hAnsi="Calibri"/>
                <w:lang w:val="nb-NO"/>
              </w:rPr>
            </w:pPr>
            <w:r w:rsidRPr="000142AF">
              <w:rPr>
                <w:rFonts w:ascii="Calibri" w:hAnsi="Calibri" w:cs="Calibri"/>
                <w:sz w:val="18"/>
                <w:szCs w:val="18"/>
                <w:lang w:val="nb-NO"/>
              </w:rPr>
              <w:t>© Norsk institutt for vannforskning. Publikasjonen kan siteres fritt med kildeangivelse.</w:t>
            </w:r>
          </w:p>
        </w:tc>
      </w:tr>
    </w:tbl>
    <w:p w14:paraId="3E9B4DEF" w14:textId="77777777" w:rsidR="000142AF" w:rsidRPr="000142AF" w:rsidRDefault="000142AF" w:rsidP="000142AF">
      <w:pPr>
        <w:keepLines/>
        <w:rPr>
          <w:lang w:val="nb-NO"/>
        </w:rPr>
      </w:pPr>
    </w:p>
    <w:p w14:paraId="6709993F" w14:textId="77777777" w:rsidR="000142AF" w:rsidRPr="000142AF" w:rsidRDefault="000142AF" w:rsidP="000142AF">
      <w:pPr>
        <w:keepLines/>
        <w:rPr>
          <w:lang w:val="nb-NO"/>
        </w:rPr>
      </w:pPr>
    </w:p>
    <w:p w14:paraId="7648F467" w14:textId="77777777" w:rsidR="000142AF" w:rsidRPr="000142AF" w:rsidRDefault="000142AF" w:rsidP="000142AF">
      <w:pPr>
        <w:keepLines/>
        <w:rPr>
          <w:lang w:val="nb-NO"/>
        </w:rPr>
      </w:pPr>
    </w:p>
    <w:p w14:paraId="67D5108C" w14:textId="77777777" w:rsidR="000142AF" w:rsidRPr="000142AF" w:rsidRDefault="000142AF" w:rsidP="000142AF">
      <w:pPr>
        <w:keepLines/>
        <w:rPr>
          <w:lang w:val="nb-NO"/>
        </w:rPr>
      </w:pPr>
    </w:p>
    <w:p w14:paraId="4A0BD153" w14:textId="36F77406" w:rsidR="000142AF" w:rsidRPr="00214B9E" w:rsidRDefault="000142AF" w:rsidP="000142AF">
      <w:pPr>
        <w:jc w:val="center"/>
        <w:rPr>
          <w:rFonts w:ascii="Palatino Linotype" w:hAnsi="Palatino Linotype" w:cs="Calibri"/>
          <w:b/>
          <w:bCs/>
          <w:sz w:val="56"/>
          <w:szCs w:val="56"/>
          <w:lang w:val="nb-NO"/>
        </w:rPr>
      </w:pPr>
      <w:r w:rsidRPr="00214B9E">
        <w:rPr>
          <w:rFonts w:ascii="Palatino Linotype" w:hAnsi="Palatino Linotype" w:cs="Calibri"/>
          <w:b/>
          <w:bCs/>
          <w:sz w:val="56"/>
          <w:szCs w:val="56"/>
          <w:lang w:val="nb-NO"/>
        </w:rPr>
        <w:lastRenderedPageBreak/>
        <w:t xml:space="preserve">Kildefordelte tilførsler av nitrogen og fosfor til norske kystområder i </w:t>
      </w:r>
      <w:r w:rsidRPr="00214B9E">
        <w:rPr>
          <w:rFonts w:ascii="Palatino Linotype" w:hAnsi="Palatino Linotype" w:cs="Calibri"/>
          <w:b/>
          <w:bCs/>
          <w:sz w:val="56"/>
          <w:szCs w:val="56"/>
          <w:highlight w:val="yellow"/>
          <w:lang w:val="nb-NO"/>
        </w:rPr>
        <w:t>2020</w:t>
      </w:r>
      <w:r w:rsidRPr="00214B9E">
        <w:rPr>
          <w:rFonts w:ascii="Palatino Linotype" w:hAnsi="Palatino Linotype" w:cs="Calibri"/>
          <w:b/>
          <w:bCs/>
          <w:sz w:val="56"/>
          <w:szCs w:val="56"/>
          <w:lang w:val="nb-NO"/>
        </w:rPr>
        <w:t xml:space="preserve"> – tabeller, figurer og kart</w:t>
      </w:r>
    </w:p>
    <w:p w14:paraId="426A2E86" w14:textId="77777777" w:rsidR="000142AF" w:rsidRPr="00214B9E" w:rsidRDefault="000142AF" w:rsidP="000142AF">
      <w:pPr>
        <w:rPr>
          <w:lang w:val="nb-NO"/>
        </w:rPr>
      </w:pPr>
    </w:p>
    <w:p w14:paraId="7E87AE8E" w14:textId="77777777" w:rsidR="000142AF" w:rsidRPr="00214B9E" w:rsidRDefault="000142AF" w:rsidP="000142AF">
      <w:pPr>
        <w:pStyle w:val="NoSpacing"/>
        <w:rPr>
          <w:rFonts w:ascii="Calibri" w:hAnsi="Calibri"/>
          <w:lang w:val="nb-NO"/>
        </w:rPr>
        <w:sectPr w:rsidR="000142AF" w:rsidRPr="00214B9E">
          <w:footerReference w:type="even" r:id="rId11"/>
          <w:pgSz w:w="11907" w:h="16840" w:code="9"/>
          <w:pgMar w:top="1701" w:right="1418" w:bottom="1701" w:left="1418" w:header="708" w:footer="851" w:gutter="0"/>
          <w:cols w:space="284"/>
        </w:sectPr>
      </w:pPr>
    </w:p>
    <w:p w14:paraId="364082A9" w14:textId="77777777" w:rsidR="000142AF" w:rsidRPr="00214B9E" w:rsidRDefault="000142AF" w:rsidP="000142AF">
      <w:pPr>
        <w:jc w:val="center"/>
        <w:rPr>
          <w:rFonts w:ascii="Palatino Linotype" w:hAnsi="Palatino Linotype" w:cs="Calibri"/>
          <w:b/>
          <w:sz w:val="40"/>
          <w:szCs w:val="40"/>
          <w:lang w:val="nb-NO"/>
        </w:rPr>
      </w:pPr>
      <w:r w:rsidRPr="00214B9E">
        <w:rPr>
          <w:rFonts w:ascii="Palatino Linotype" w:hAnsi="Palatino Linotype" w:cs="Calibri"/>
          <w:b/>
          <w:sz w:val="40"/>
          <w:szCs w:val="40"/>
          <w:lang w:val="nb-NO"/>
        </w:rPr>
        <w:lastRenderedPageBreak/>
        <w:t>Forord</w:t>
      </w:r>
    </w:p>
    <w:p w14:paraId="1EB3BDEF" w14:textId="77777777" w:rsidR="000142AF" w:rsidRPr="00214B9E" w:rsidRDefault="000142AF" w:rsidP="000142AF">
      <w:pPr>
        <w:jc w:val="center"/>
        <w:rPr>
          <w:lang w:val="nb-NO"/>
        </w:rPr>
      </w:pPr>
    </w:p>
    <w:p w14:paraId="708A3B02" w14:textId="77777777" w:rsidR="000142AF" w:rsidRPr="00214B9E" w:rsidRDefault="000142AF" w:rsidP="000142AF">
      <w:pPr>
        <w:jc w:val="center"/>
        <w:rPr>
          <w:lang w:val="nb-NO"/>
        </w:rPr>
      </w:pPr>
      <w:r w:rsidRPr="00214B9E">
        <w:rPr>
          <w:lang w:val="nb-NO"/>
        </w:rPr>
        <w:t>Oslo, 25. November, 2021</w:t>
      </w:r>
    </w:p>
    <w:p w14:paraId="0206BCFB" w14:textId="77777777" w:rsidR="000142AF" w:rsidRPr="00214B9E" w:rsidRDefault="000142AF" w:rsidP="000142AF">
      <w:pPr>
        <w:jc w:val="center"/>
        <w:rPr>
          <w:lang w:val="nb-NO"/>
        </w:rPr>
      </w:pPr>
    </w:p>
    <w:p w14:paraId="10E4F0E1" w14:textId="673FF66B" w:rsidR="00A85977" w:rsidRPr="00214B9E" w:rsidRDefault="000142AF" w:rsidP="000142AF">
      <w:pPr>
        <w:jc w:val="center"/>
        <w:rPr>
          <w:rFonts w:eastAsia="Calibri" w:cs="Calibri"/>
          <w:b/>
          <w:bCs/>
          <w:sz w:val="32"/>
          <w:szCs w:val="32"/>
          <w:lang w:val="nb-NO"/>
        </w:rPr>
      </w:pPr>
      <w:r w:rsidRPr="00214B9E">
        <w:rPr>
          <w:i/>
          <w:iCs/>
          <w:szCs w:val="22"/>
          <w:lang w:val="nb-NO"/>
        </w:rPr>
        <w:t xml:space="preserve">José-Luis Guerrero </w:t>
      </w:r>
      <w:r w:rsidR="001F77B2" w:rsidRPr="00214B9E">
        <w:rPr>
          <w:i/>
          <w:iCs/>
          <w:szCs w:val="22"/>
          <w:lang w:val="nb-NO"/>
        </w:rPr>
        <w:t>&amp; James Edward Sample</w:t>
      </w:r>
      <w:r w:rsidR="001F77B2" w:rsidRPr="00214B9E">
        <w:rPr>
          <w:lang w:val="nb-NO"/>
        </w:rPr>
        <w:t xml:space="preserve"> </w:t>
      </w:r>
      <w:r w:rsidR="00C10491" w:rsidRPr="00214B9E">
        <w:rPr>
          <w:lang w:val="nb-NO"/>
        </w:rPr>
        <w:br w:type="page"/>
      </w:r>
      <w:r w:rsidR="63D90FB0" w:rsidRPr="00214B9E">
        <w:rPr>
          <w:rFonts w:ascii="Palatino Linotype" w:eastAsia="Calibri" w:hAnsi="Palatino Linotype" w:cs="Calibri"/>
          <w:b/>
          <w:bCs/>
          <w:sz w:val="40"/>
          <w:szCs w:val="40"/>
          <w:lang w:val="nb-NO"/>
        </w:rPr>
        <w:lastRenderedPageBreak/>
        <w:t>Innholdsfortegnelse</w:t>
      </w:r>
    </w:p>
    <w:p w14:paraId="477A9999" w14:textId="49AAECA0" w:rsidR="00A85977" w:rsidRPr="00214B9E" w:rsidRDefault="00A85977" w:rsidP="2C376CA4">
      <w:pPr>
        <w:jc w:val="center"/>
        <w:rPr>
          <w:b/>
          <w:bCs/>
          <w:sz w:val="32"/>
          <w:szCs w:val="32"/>
          <w:lang w:val="nb-NO"/>
        </w:rPr>
      </w:pPr>
    </w:p>
    <w:sdt>
      <w:sdtPr>
        <w:rPr>
          <w:b w:val="0"/>
          <w:lang w:val="nb-NO"/>
        </w:rPr>
        <w:id w:val="2143169424"/>
        <w:docPartObj>
          <w:docPartGallery w:val="Table of Contents"/>
          <w:docPartUnique/>
        </w:docPartObj>
      </w:sdtPr>
      <w:sdtEndPr/>
      <w:sdtContent>
        <w:p w14:paraId="16200C86" w14:textId="290D19F7" w:rsidR="005E64B0" w:rsidRDefault="00C10491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r w:rsidRPr="00214B9E">
            <w:rPr>
              <w:lang w:val="nb-NO"/>
            </w:rPr>
            <w:fldChar w:fldCharType="begin"/>
          </w:r>
          <w:r w:rsidRPr="00214B9E">
            <w:rPr>
              <w:lang w:val="nb-NO"/>
            </w:rPr>
            <w:instrText>TOC \o \z \u \h</w:instrText>
          </w:r>
          <w:r w:rsidRPr="00214B9E">
            <w:rPr>
              <w:lang w:val="nb-NO"/>
            </w:rPr>
            <w:fldChar w:fldCharType="separate"/>
          </w:r>
          <w:hyperlink w:anchor="_Toc102634996" w:history="1">
            <w:r w:rsidR="005E64B0" w:rsidRPr="00AC2970">
              <w:rPr>
                <w:rStyle w:val="Hyperlink"/>
                <w:noProof/>
                <w:lang w:val="nb-NO"/>
              </w:rPr>
              <w:t>1</w:t>
            </w:r>
            <w:r w:rsidR="005E64B0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Introduksjon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_Toc102634996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9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668D4067" w14:textId="5DCA9FCD" w:rsidR="005E64B0" w:rsidRDefault="0013788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102634997" w:history="1">
            <w:r w:rsidR="005E64B0" w:rsidRPr="00AC2970">
              <w:rPr>
                <w:rStyle w:val="Hyperlink"/>
                <w:noProof/>
                <w:lang w:val="nb-NO"/>
              </w:rPr>
              <w:t>2</w:t>
            </w:r>
            <w:r w:rsidR="005E64B0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Tilførsler av næringssalter til norsk kystavsnitt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_Toc102634997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9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53EC9372" w14:textId="2F85A760" w:rsidR="005E64B0" w:rsidRDefault="0013788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102634998" w:history="1">
            <w:r w:rsidR="005E64B0" w:rsidRPr="00AC2970">
              <w:rPr>
                <w:rStyle w:val="Hyperlink"/>
                <w:noProof/>
                <w:lang w:val="nb-NO"/>
              </w:rPr>
              <w:t>3</w:t>
            </w:r>
            <w:r w:rsidR="005E64B0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Referanser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_Toc102634998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9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35E16910" w14:textId="43B76126" w:rsidR="005E64B0" w:rsidRDefault="0013788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102634999" w:history="1">
            <w:r w:rsidR="005E64B0" w:rsidRPr="00AC2970">
              <w:rPr>
                <w:rStyle w:val="Hyperlink"/>
                <w:noProof/>
                <w:lang w:val="nb-NO"/>
              </w:rPr>
              <w:t>4</w:t>
            </w:r>
            <w:r w:rsidR="005E64B0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Kart over kildepunkter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_Toc102634999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10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23884CD4" w14:textId="4D53271E" w:rsidR="005E64B0" w:rsidRDefault="0013788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102635000" w:history="1">
            <w:r w:rsidR="005E64B0" w:rsidRPr="00AC2970">
              <w:rPr>
                <w:rStyle w:val="Hyperlink"/>
                <w:noProof/>
                <w:lang w:val="nb-NO"/>
              </w:rPr>
              <w:t>5</w:t>
            </w:r>
            <w:r w:rsidR="005E64B0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Tilførsler av næringssalter til definerte kystavsnitt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_Toc102635000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11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3EF81577" w14:textId="03926DDA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01" w:history="1">
            <w:r w:rsidR="005E64B0" w:rsidRPr="00AC2970">
              <w:rPr>
                <w:rStyle w:val="Hyperlink"/>
                <w:noProof/>
                <w:lang w:val="nb-NO"/>
              </w:rPr>
              <w:t>5.1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Norges kystområder: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_Toc102635001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11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4E5C55C3" w14:textId="571F3B3D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02" w:history="1">
            <w:r w:rsidR="005E64B0" w:rsidRPr="00AC2970">
              <w:rPr>
                <w:rStyle w:val="Hyperlink"/>
                <w:noProof/>
                <w:lang w:val="nb-NO"/>
              </w:rPr>
              <w:t>5.2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Norges kystområder: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_Toc102635002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12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47530A62" w14:textId="0D9B8149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03" w:history="1">
            <w:r w:rsidR="005E64B0" w:rsidRPr="00AC2970">
              <w:rPr>
                <w:rStyle w:val="Hyperlink"/>
                <w:noProof/>
                <w:lang w:val="nb-NO"/>
              </w:rPr>
              <w:t>5.3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Sverige – Strømtangen fyr: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_Toc102635003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13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57C224B2" w14:textId="7CAD5945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04" w:history="1">
            <w:r w:rsidR="005E64B0" w:rsidRPr="00AC2970">
              <w:rPr>
                <w:rStyle w:val="Hyperlink"/>
                <w:noProof/>
                <w:lang w:val="nb-NO"/>
              </w:rPr>
              <w:t>5.4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Sverige – Strømtangen fyr: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_Toc102635004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14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4E06AB5D" w14:textId="34833CA2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05" w:history="1">
            <w:r w:rsidR="005E64B0" w:rsidRPr="00AC2970">
              <w:rPr>
                <w:rStyle w:val="Hyperlink"/>
                <w:noProof/>
                <w:lang w:val="nb-NO"/>
              </w:rPr>
              <w:t>5.5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Indre Oslofjord: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_Toc102635005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15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70E8DB6F" w14:textId="6D6273B1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06" w:history="1">
            <w:r w:rsidR="005E64B0" w:rsidRPr="00AC2970">
              <w:rPr>
                <w:rStyle w:val="Hyperlink"/>
                <w:noProof/>
                <w:lang w:val="nb-NO"/>
              </w:rPr>
              <w:t>5.6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Indre Oslofjord: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_Toc102635006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16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30372A8F" w14:textId="70D4B99C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07" w:history="1">
            <w:r w:rsidR="005E64B0" w:rsidRPr="00AC2970">
              <w:rPr>
                <w:rStyle w:val="Hyperlink"/>
                <w:noProof/>
                <w:lang w:val="nb-NO"/>
              </w:rPr>
              <w:t>5.7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Svenskegrensa – Lindesnes: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_Toc102635007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17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4F6885E4" w14:textId="0217BBE6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08" w:history="1">
            <w:r w:rsidR="005E64B0" w:rsidRPr="00AC2970">
              <w:rPr>
                <w:rStyle w:val="Hyperlink"/>
                <w:noProof/>
                <w:lang w:val="nb-NO"/>
              </w:rPr>
              <w:t>5.8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Svenskegrensa – Lindesnes: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_Toc102635008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18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77E562C7" w14:textId="68BB61F3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09" w:history="1">
            <w:r w:rsidR="005E64B0" w:rsidRPr="00AC2970">
              <w:rPr>
                <w:rStyle w:val="Hyperlink"/>
                <w:noProof/>
                <w:lang w:val="nb-NO"/>
              </w:rPr>
              <w:t>5.9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Lindesnes – Stad: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_Toc102635009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19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360B5C29" w14:textId="11DDD329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10" w:history="1">
            <w:r w:rsidR="005E64B0" w:rsidRPr="00AC2970">
              <w:rPr>
                <w:rStyle w:val="Hyperlink"/>
                <w:noProof/>
                <w:lang w:val="nb-NO"/>
              </w:rPr>
              <w:t>5.10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Lindesnes – Stad: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_Toc102635010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20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6CDB7213" w14:textId="4B18DDCE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11" w:history="1">
            <w:r w:rsidR="005E64B0" w:rsidRPr="00AC2970">
              <w:rPr>
                <w:rStyle w:val="Hyperlink"/>
                <w:noProof/>
                <w:lang w:val="nb-NO"/>
              </w:rPr>
              <w:t>5.11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Stad – Russland: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_Toc102635011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21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39B4334C" w14:textId="3C78A0AF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12" w:history="1">
            <w:r w:rsidR="005E64B0" w:rsidRPr="00AC2970">
              <w:rPr>
                <w:rStyle w:val="Hyperlink"/>
                <w:noProof/>
                <w:lang w:val="nb-NO"/>
              </w:rPr>
              <w:t>5.12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Stad – Russland: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_Toc102635012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22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5120AFC4" w14:textId="2B06B146" w:rsidR="005E64B0" w:rsidRDefault="0013788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102635013" w:history="1">
            <w:r w:rsidR="005E64B0" w:rsidRPr="00AC2970">
              <w:rPr>
                <w:rStyle w:val="Hyperlink"/>
                <w:noProof/>
                <w:lang w:val="nb-NO"/>
              </w:rPr>
              <w:t>6</w:t>
            </w:r>
            <w:r w:rsidR="005E64B0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Tilførsler av næringssalter i norske vannregioner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_Toc102635013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23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6E03E524" w14:textId="652F2492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14" w:history="1">
            <w:r w:rsidR="005E64B0" w:rsidRPr="00AC2970">
              <w:rPr>
                <w:rStyle w:val="Hyperlink"/>
                <w:noProof/>
                <w:lang w:val="nb-NO"/>
              </w:rPr>
              <w:t>6.1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Glomma: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_Toc102635014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23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267A8858" w14:textId="4CE1F0BB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15" w:history="1">
            <w:r w:rsidR="005E64B0" w:rsidRPr="00AC2970">
              <w:rPr>
                <w:rStyle w:val="Hyperlink"/>
                <w:noProof/>
                <w:lang w:val="nb-NO"/>
              </w:rPr>
              <w:t>6.2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Glomma: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_Toc102635015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24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45CD71F5" w14:textId="4251D91A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16" w:history="1">
            <w:r w:rsidR="005E64B0" w:rsidRPr="00AC2970">
              <w:rPr>
                <w:rStyle w:val="Hyperlink"/>
                <w:noProof/>
                <w:lang w:val="nb-NO"/>
              </w:rPr>
              <w:t>6.3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Vest-Viken: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_Toc102635016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25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7599A39C" w14:textId="6A574667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17" w:history="1">
            <w:r w:rsidR="005E64B0" w:rsidRPr="00AC2970">
              <w:rPr>
                <w:rStyle w:val="Hyperlink"/>
                <w:noProof/>
                <w:lang w:val="nb-NO"/>
              </w:rPr>
              <w:t>6.4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Vest-Viken: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_Toc102635017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26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22268F2F" w14:textId="793504E8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18" w:history="1">
            <w:r w:rsidR="005E64B0" w:rsidRPr="00AC2970">
              <w:rPr>
                <w:rStyle w:val="Hyperlink"/>
                <w:noProof/>
                <w:lang w:val="nb-NO"/>
              </w:rPr>
              <w:t>6.5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Agder: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_Toc102635018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27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3C4FCD20" w14:textId="7AB94949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19" w:history="1">
            <w:r w:rsidR="005E64B0" w:rsidRPr="00AC2970">
              <w:rPr>
                <w:rStyle w:val="Hyperlink"/>
                <w:noProof/>
                <w:lang w:val="nb-NO"/>
              </w:rPr>
              <w:t>6.6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Agder: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_Toc102635019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28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5C7D104D" w14:textId="3DC1316C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0" w:history="1">
            <w:r w:rsidR="005E64B0" w:rsidRPr="00AC2970">
              <w:rPr>
                <w:rStyle w:val="Hyperlink"/>
                <w:noProof/>
                <w:lang w:val="nb-NO"/>
              </w:rPr>
              <w:t>6.7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Rogaland: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_Toc102635020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29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44E74558" w14:textId="614A6FB5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1" w:history="1">
            <w:r w:rsidR="005E64B0" w:rsidRPr="00AC2970">
              <w:rPr>
                <w:rStyle w:val="Hyperlink"/>
                <w:noProof/>
                <w:lang w:val="nb-NO"/>
              </w:rPr>
              <w:t>6.8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Rogaland: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_Toc102635021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30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775C25F8" w14:textId="65B78E83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2" w:history="1">
            <w:r w:rsidR="005E64B0" w:rsidRPr="00AC2970">
              <w:rPr>
                <w:rStyle w:val="Hyperlink"/>
                <w:noProof/>
                <w:lang w:val="nb-NO"/>
              </w:rPr>
              <w:t>6.9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Hordaland: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_Toc102635022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31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2529959A" w14:textId="689D006C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3" w:history="1">
            <w:r w:rsidR="005E64B0" w:rsidRPr="00AC2970">
              <w:rPr>
                <w:rStyle w:val="Hyperlink"/>
                <w:noProof/>
                <w:lang w:val="nb-NO"/>
              </w:rPr>
              <w:t>6.10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Hordaland: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_Toc102635023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32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475D0E2F" w14:textId="544268AB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4" w:history="1">
            <w:r w:rsidR="005E64B0" w:rsidRPr="00AC2970">
              <w:rPr>
                <w:rStyle w:val="Hyperlink"/>
                <w:noProof/>
                <w:lang w:val="nb-NO"/>
              </w:rPr>
              <w:t>6.11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Sogn og Fjordane: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_Toc102635024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33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57F607BA" w14:textId="2F6607A1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5" w:history="1">
            <w:r w:rsidR="005E64B0" w:rsidRPr="00AC2970">
              <w:rPr>
                <w:rStyle w:val="Hyperlink"/>
                <w:noProof/>
                <w:lang w:val="nb-NO"/>
              </w:rPr>
              <w:t>6.12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Sogn og Fjordane: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_Toc102635025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34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14933E91" w14:textId="6A1E9A73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6" w:history="1">
            <w:r w:rsidR="005E64B0" w:rsidRPr="00AC2970">
              <w:rPr>
                <w:rStyle w:val="Hyperlink"/>
                <w:noProof/>
                <w:lang w:val="nb-NO"/>
              </w:rPr>
              <w:t>6.13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Møre og Romsdal: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_Toc102635026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35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6FD40BE7" w14:textId="20D65A52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7" w:history="1">
            <w:r w:rsidR="005E64B0" w:rsidRPr="00AC2970">
              <w:rPr>
                <w:rStyle w:val="Hyperlink"/>
                <w:noProof/>
                <w:lang w:val="nb-NO"/>
              </w:rPr>
              <w:t>6.14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Møre og Romsdal: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_Toc102635027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36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34D984D8" w14:textId="16B08CDD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8" w:history="1">
            <w:r w:rsidR="005E64B0" w:rsidRPr="00AC2970">
              <w:rPr>
                <w:rStyle w:val="Hyperlink"/>
                <w:noProof/>
                <w:lang w:val="nb-NO"/>
              </w:rPr>
              <w:t>6.15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Trøndelag: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_Toc102635028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37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17CA29EA" w14:textId="0ADAEE68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29" w:history="1">
            <w:r w:rsidR="005E64B0" w:rsidRPr="00AC2970">
              <w:rPr>
                <w:rStyle w:val="Hyperlink"/>
                <w:noProof/>
                <w:lang w:val="nb-NO"/>
              </w:rPr>
              <w:t>6.16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Trøndelag: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_Toc102635029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38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41B6A882" w14:textId="6D0522B9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30" w:history="1">
            <w:r w:rsidR="005E64B0" w:rsidRPr="00AC2970">
              <w:rPr>
                <w:rStyle w:val="Hyperlink"/>
                <w:noProof/>
                <w:lang w:val="nb-NO"/>
              </w:rPr>
              <w:t>6.17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Nordland: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_Toc102635030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39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176B6D67" w14:textId="59FED37D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31" w:history="1">
            <w:r w:rsidR="005E64B0" w:rsidRPr="00AC2970">
              <w:rPr>
                <w:rStyle w:val="Hyperlink"/>
                <w:noProof/>
                <w:lang w:val="nb-NO"/>
              </w:rPr>
              <w:t>6.18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Nordland: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_Toc102635031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40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0F50CAA8" w14:textId="21A6778A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32" w:history="1">
            <w:r w:rsidR="005E64B0" w:rsidRPr="00AC2970">
              <w:rPr>
                <w:rStyle w:val="Hyperlink"/>
                <w:noProof/>
                <w:lang w:val="nb-NO"/>
              </w:rPr>
              <w:t>6.19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Troms: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_Toc102635032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41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297B5863" w14:textId="1EDAEE0F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33" w:history="1">
            <w:r w:rsidR="005E64B0" w:rsidRPr="00AC2970">
              <w:rPr>
                <w:rStyle w:val="Hyperlink"/>
                <w:noProof/>
                <w:lang w:val="nb-NO"/>
              </w:rPr>
              <w:t>6.20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Troms: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_Toc102635033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42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7BFAA122" w14:textId="5A4F6CD9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34" w:history="1">
            <w:r w:rsidR="005E64B0" w:rsidRPr="00AC2970">
              <w:rPr>
                <w:rStyle w:val="Hyperlink"/>
                <w:noProof/>
                <w:lang w:val="nb-NO"/>
              </w:rPr>
              <w:t>6.21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Finnmark: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_Toc102635034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43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59048704" w14:textId="410E77DC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35" w:history="1">
            <w:r w:rsidR="005E64B0" w:rsidRPr="00AC2970">
              <w:rPr>
                <w:rStyle w:val="Hyperlink"/>
                <w:noProof/>
                <w:lang w:val="nb-NO"/>
              </w:rPr>
              <w:t>6.22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Finnmark: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_Toc102635035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44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1DBC936D" w14:textId="17AE939D" w:rsidR="005E64B0" w:rsidRDefault="0013788B">
          <w:pPr>
            <w:pStyle w:val="TOC2"/>
            <w:tabs>
              <w:tab w:val="left" w:pos="964"/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36" w:history="1">
            <w:r w:rsidR="005E64B0" w:rsidRPr="00AC2970">
              <w:rPr>
                <w:rStyle w:val="Hyperlink"/>
                <w:noProof/>
                <w:lang w:val="nb-NO"/>
              </w:rPr>
              <w:t>6.23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Kartpresentajon av tilførsler av næringssalter til sjø fra vannregionene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_Toc102635036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45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66707072" w14:textId="3E1750F4" w:rsidR="005E64B0" w:rsidRDefault="0013788B">
          <w:pPr>
            <w:pStyle w:val="TOC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  <w:lang w:eastAsia="en-GB"/>
            </w:rPr>
          </w:pPr>
          <w:hyperlink w:anchor="_Toc102635037" w:history="1">
            <w:r w:rsidR="005E64B0" w:rsidRPr="00AC2970">
              <w:rPr>
                <w:rStyle w:val="Hyperlink"/>
                <w:noProof/>
                <w:lang w:val="nb-NO"/>
              </w:rPr>
              <w:t>7</w:t>
            </w:r>
            <w:r w:rsidR="005E64B0">
              <w:rPr>
                <w:rFonts w:asciiTheme="minorHAnsi" w:eastAsiaTheme="minorEastAsia" w:hAnsiTheme="minorHAnsi" w:cstheme="minorBidi"/>
                <w:b w:val="0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Tilførsler av næringssalter til norske forvaltingsplanområder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_Toc102635037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46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0296B9EE" w14:textId="039ECDB1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38" w:history="1">
            <w:r w:rsidR="005E64B0" w:rsidRPr="00AC2970">
              <w:rPr>
                <w:rStyle w:val="Hyperlink"/>
                <w:noProof/>
                <w:lang w:val="nb-NO"/>
              </w:rPr>
              <w:t>7.1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Nordsjøen: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_Toc102635038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46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6B67A43E" w14:textId="1EAF0699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39" w:history="1">
            <w:r w:rsidR="005E64B0" w:rsidRPr="00AC2970">
              <w:rPr>
                <w:rStyle w:val="Hyperlink"/>
                <w:noProof/>
                <w:lang w:val="nb-NO"/>
              </w:rPr>
              <w:t>7.2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Nordsjøen: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_Toc102635039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47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0214D4FE" w14:textId="2E6D1766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40" w:history="1">
            <w:r w:rsidR="005E64B0" w:rsidRPr="00AC2970">
              <w:rPr>
                <w:rStyle w:val="Hyperlink"/>
                <w:noProof/>
                <w:lang w:val="nb-NO"/>
              </w:rPr>
              <w:t>7.3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Norskehavet: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_Toc102635040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48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743BBF0E" w14:textId="50900093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41" w:history="1">
            <w:r w:rsidR="005E64B0" w:rsidRPr="00AC2970">
              <w:rPr>
                <w:rStyle w:val="Hyperlink"/>
                <w:noProof/>
                <w:lang w:val="nb-NO"/>
              </w:rPr>
              <w:t>7.4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Norskehavet: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_Toc102635041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49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331D716D" w14:textId="2AABA233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42" w:history="1">
            <w:r w:rsidR="005E64B0" w:rsidRPr="00AC2970">
              <w:rPr>
                <w:rStyle w:val="Hyperlink"/>
                <w:noProof/>
                <w:lang w:val="nb-NO"/>
              </w:rPr>
              <w:t>7.5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Barentshavet: fosfor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_Toc102635042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50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0B953E63" w14:textId="34398D7E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43" w:history="1">
            <w:r w:rsidR="005E64B0" w:rsidRPr="00AC2970">
              <w:rPr>
                <w:rStyle w:val="Hyperlink"/>
                <w:noProof/>
                <w:lang w:val="nb-NO"/>
              </w:rPr>
              <w:t>7.6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Barentshavet: nitrogen (tonn)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_Toc102635043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51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778722FE" w14:textId="3B5171EF" w:rsidR="005E64B0" w:rsidRDefault="0013788B">
          <w:pPr>
            <w:pStyle w:val="TOC2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Cs w:val="22"/>
              <w:lang w:eastAsia="en-GB"/>
            </w:rPr>
          </w:pPr>
          <w:hyperlink w:anchor="_Toc102635044" w:history="1">
            <w:r w:rsidR="005E64B0" w:rsidRPr="00AC2970">
              <w:rPr>
                <w:rStyle w:val="Hyperlink"/>
                <w:noProof/>
                <w:lang w:val="nb-NO"/>
              </w:rPr>
              <w:t>7.7</w:t>
            </w:r>
            <w:r w:rsidR="005E64B0">
              <w:rPr>
                <w:rFonts w:asciiTheme="minorHAnsi" w:eastAsiaTheme="minorEastAsia" w:hAnsiTheme="minorHAnsi" w:cstheme="minorBidi"/>
                <w:noProof/>
                <w:szCs w:val="22"/>
                <w:lang w:eastAsia="en-GB"/>
              </w:rPr>
              <w:tab/>
            </w:r>
            <w:r w:rsidR="005E64B0" w:rsidRPr="00AC2970">
              <w:rPr>
                <w:rStyle w:val="Hyperlink"/>
                <w:noProof/>
                <w:lang w:val="nb-NO"/>
              </w:rPr>
              <w:t>Kartpresentasjon av næringssalttilførsler til forvaltningsplanområder</w:t>
            </w:r>
            <w:r w:rsidR="005E64B0">
              <w:rPr>
                <w:noProof/>
                <w:webHidden/>
              </w:rPr>
              <w:tab/>
            </w:r>
            <w:r w:rsidR="005E64B0">
              <w:rPr>
                <w:noProof/>
                <w:webHidden/>
              </w:rPr>
              <w:fldChar w:fldCharType="begin"/>
            </w:r>
            <w:r w:rsidR="005E64B0">
              <w:rPr>
                <w:noProof/>
                <w:webHidden/>
              </w:rPr>
              <w:instrText xml:space="preserve"> PAGEREF _Toc102635044 \h </w:instrText>
            </w:r>
            <w:r w:rsidR="005E64B0">
              <w:rPr>
                <w:noProof/>
                <w:webHidden/>
              </w:rPr>
            </w:r>
            <w:r w:rsidR="005E64B0">
              <w:rPr>
                <w:noProof/>
                <w:webHidden/>
              </w:rPr>
              <w:fldChar w:fldCharType="separate"/>
            </w:r>
            <w:r w:rsidR="005E64B0">
              <w:rPr>
                <w:noProof/>
                <w:webHidden/>
              </w:rPr>
              <w:t>52</w:t>
            </w:r>
            <w:r w:rsidR="005E64B0">
              <w:rPr>
                <w:noProof/>
                <w:webHidden/>
              </w:rPr>
              <w:fldChar w:fldCharType="end"/>
            </w:r>
          </w:hyperlink>
        </w:p>
        <w:p w14:paraId="6D30C685" w14:textId="165671F9" w:rsidR="00A85977" w:rsidRPr="00214B9E" w:rsidRDefault="00C10491" w:rsidP="7A3D62A6">
          <w:pPr>
            <w:pStyle w:val="TOC2"/>
            <w:tabs>
              <w:tab w:val="right" w:leader="dot" w:pos="9060"/>
              <w:tab w:val="left" w:pos="660"/>
            </w:tabs>
            <w:rPr>
              <w:lang w:val="nb-NO"/>
            </w:rPr>
          </w:pPr>
          <w:r w:rsidRPr="00214B9E">
            <w:rPr>
              <w:lang w:val="nb-NO"/>
            </w:rPr>
            <w:fldChar w:fldCharType="end"/>
          </w:r>
        </w:p>
      </w:sdtContent>
    </w:sdt>
    <w:p w14:paraId="6C43B3AE" w14:textId="78C1B6A1" w:rsidR="2C376CA4" w:rsidRPr="00214B9E" w:rsidRDefault="2C376CA4">
      <w:pPr>
        <w:rPr>
          <w:lang w:val="nb-NO"/>
        </w:rPr>
      </w:pPr>
      <w:r w:rsidRPr="00214B9E">
        <w:rPr>
          <w:lang w:val="nb-NO"/>
        </w:rPr>
        <w:br w:type="page"/>
      </w:r>
    </w:p>
    <w:p w14:paraId="05CA059F" w14:textId="77777777" w:rsidR="002C543B" w:rsidRPr="00214B9E" w:rsidRDefault="002C543B" w:rsidP="008C3446">
      <w:pPr>
        <w:jc w:val="center"/>
        <w:rPr>
          <w:rFonts w:ascii="Palatino Linotype" w:hAnsi="Palatino Linotype" w:cs="Calibri"/>
          <w:b/>
          <w:bCs/>
          <w:sz w:val="40"/>
          <w:szCs w:val="40"/>
          <w:lang w:val="nb-NO"/>
        </w:rPr>
      </w:pPr>
      <w:r w:rsidRPr="00214B9E">
        <w:rPr>
          <w:rFonts w:ascii="Palatino Linotype" w:hAnsi="Palatino Linotype" w:cs="Calibri"/>
          <w:b/>
          <w:bCs/>
          <w:sz w:val="40"/>
          <w:szCs w:val="40"/>
          <w:lang w:val="nb-NO"/>
        </w:rPr>
        <w:lastRenderedPageBreak/>
        <w:t>Sammendrag</w:t>
      </w:r>
    </w:p>
    <w:p w14:paraId="2FDA87AA" w14:textId="77777777" w:rsidR="00214B9E" w:rsidRDefault="00214B9E">
      <w:pPr>
        <w:rPr>
          <w:rFonts w:ascii="Palatino Linotype" w:hAnsi="Palatino Linotype" w:cs="Calibri"/>
          <w:b/>
          <w:sz w:val="40"/>
          <w:szCs w:val="40"/>
        </w:rPr>
      </w:pPr>
      <w:r>
        <w:rPr>
          <w:rFonts w:ascii="Palatino Linotype" w:hAnsi="Palatino Linotype" w:cs="Calibri"/>
          <w:b/>
          <w:sz w:val="40"/>
          <w:szCs w:val="40"/>
        </w:rPr>
        <w:br w:type="page"/>
      </w:r>
    </w:p>
    <w:p w14:paraId="798C2153" w14:textId="3F1F53B1" w:rsidR="002C543B" w:rsidRPr="00214B9E" w:rsidRDefault="002C543B" w:rsidP="00214B9E">
      <w:pPr>
        <w:jc w:val="center"/>
        <w:rPr>
          <w:rFonts w:ascii="Palatino Linotype" w:hAnsi="Palatino Linotype" w:cs="Calibri"/>
          <w:b/>
          <w:sz w:val="40"/>
          <w:szCs w:val="40"/>
        </w:rPr>
      </w:pPr>
      <w:r w:rsidRPr="00214B9E">
        <w:rPr>
          <w:rFonts w:ascii="Palatino Linotype" w:hAnsi="Palatino Linotype" w:cs="Calibri"/>
          <w:b/>
          <w:sz w:val="40"/>
          <w:szCs w:val="40"/>
        </w:rPr>
        <w:lastRenderedPageBreak/>
        <w:t>Summary</w:t>
      </w:r>
    </w:p>
    <w:p w14:paraId="230202AC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bookmarkStart w:id="39" w:name="bkmStart"/>
      <w:bookmarkEnd w:id="0"/>
      <w:bookmarkEnd w:id="1"/>
      <w:bookmarkEnd w:id="2"/>
      <w:bookmarkEnd w:id="39"/>
      <w:r>
        <w:rPr>
          <w:lang w:val="nb-NO"/>
        </w:rPr>
        <w:br w:type="page"/>
      </w:r>
    </w:p>
    <w:p w14:paraId="3E7A9F1C" w14:textId="28C830B9" w:rsidR="007919D2" w:rsidRPr="00214B9E" w:rsidRDefault="0040138E" w:rsidP="00A85977">
      <w:pPr>
        <w:pStyle w:val="Heading1"/>
        <w:rPr>
          <w:lang w:val="nb-NO"/>
        </w:rPr>
      </w:pPr>
      <w:bookmarkStart w:id="40" w:name="_Toc102634996"/>
      <w:r w:rsidRPr="00214B9E">
        <w:rPr>
          <w:lang w:val="nb-NO"/>
        </w:rPr>
        <w:lastRenderedPageBreak/>
        <w:t>Introduksjon</w:t>
      </w:r>
      <w:bookmarkEnd w:id="40"/>
    </w:p>
    <w:p w14:paraId="23881293" w14:textId="2C2647A0" w:rsidR="00A57372" w:rsidRPr="00214B9E" w:rsidRDefault="37ED4E36" w:rsidP="7A3D62A6">
      <w:pPr>
        <w:pStyle w:val="Heading1"/>
        <w:rPr>
          <w:szCs w:val="22"/>
          <w:lang w:val="nb-NO"/>
        </w:rPr>
      </w:pPr>
      <w:bookmarkStart w:id="41" w:name="_Toc102634997"/>
      <w:r w:rsidRPr="00214B9E">
        <w:rPr>
          <w:lang w:val="nb-NO"/>
        </w:rPr>
        <w:t>Tilførsler av næringssalter til norsk kystavsnitt</w:t>
      </w:r>
      <w:bookmarkEnd w:id="41"/>
    </w:p>
    <w:p w14:paraId="1F00D3AB" w14:textId="75F5AEEA" w:rsidR="7A3D62A6" w:rsidRPr="00214B9E" w:rsidRDefault="7E40D081" w:rsidP="00214B9E">
      <w:pPr>
        <w:pStyle w:val="Heading1"/>
        <w:spacing w:line="259" w:lineRule="auto"/>
        <w:ind w:left="360" w:hanging="360"/>
        <w:rPr>
          <w:lang w:val="nb-NO"/>
        </w:rPr>
      </w:pPr>
      <w:bookmarkStart w:id="42" w:name="_Toc102634998"/>
      <w:r w:rsidRPr="00214B9E">
        <w:rPr>
          <w:lang w:val="nb-NO"/>
        </w:rPr>
        <w:t>Referanser</w:t>
      </w:r>
      <w:bookmarkEnd w:id="42"/>
    </w:p>
    <w:p w14:paraId="49F72160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r>
        <w:rPr>
          <w:lang w:val="nb-NO"/>
        </w:rPr>
        <w:br w:type="page"/>
      </w:r>
    </w:p>
    <w:p w14:paraId="2B73941A" w14:textId="6D9360D8" w:rsidR="001155B5" w:rsidRPr="00214B9E" w:rsidRDefault="6559CF4B" w:rsidP="00214B9E">
      <w:pPr>
        <w:pStyle w:val="Heading1"/>
        <w:rPr>
          <w:lang w:val="nb-NO"/>
        </w:rPr>
      </w:pPr>
      <w:bookmarkStart w:id="43" w:name="_Toc102634999"/>
      <w:r w:rsidRPr="00214B9E">
        <w:rPr>
          <w:lang w:val="nb-NO"/>
        </w:rPr>
        <w:lastRenderedPageBreak/>
        <w:t>Kart over kild</w:t>
      </w:r>
      <w:r w:rsidR="6C885C54" w:rsidRPr="00214B9E">
        <w:rPr>
          <w:lang w:val="nb-NO"/>
        </w:rPr>
        <w:t>e</w:t>
      </w:r>
      <w:r w:rsidRPr="00214B9E">
        <w:rPr>
          <w:lang w:val="nb-NO"/>
        </w:rPr>
        <w:t>punkter</w:t>
      </w:r>
      <w:bookmarkEnd w:id="43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0984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w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09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0984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ust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09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0984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quacultur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0984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3CBBD8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r>
        <w:rPr>
          <w:lang w:val="nb-NO"/>
        </w:rPr>
        <w:br w:type="page"/>
      </w:r>
    </w:p>
    <w:p w14:paraId="6D7E34D2" w14:textId="0EBC6E4F" w:rsidR="0059751C" w:rsidRPr="00214B9E" w:rsidRDefault="2B92A340" w:rsidP="00214B9E">
      <w:pPr>
        <w:pStyle w:val="Heading1"/>
        <w:rPr>
          <w:lang w:val="nb-NO"/>
        </w:rPr>
      </w:pPr>
      <w:bookmarkStart w:id="44" w:name="_Toc102635000"/>
      <w:r w:rsidRPr="00214B9E">
        <w:rPr>
          <w:lang w:val="nb-NO"/>
        </w:rPr>
        <w:lastRenderedPageBreak/>
        <w:t xml:space="preserve">Tilførsler av </w:t>
      </w:r>
      <w:r w:rsidR="00214B9E" w:rsidRPr="00214B9E">
        <w:rPr>
          <w:lang w:val="nb-NO"/>
        </w:rPr>
        <w:t>næringssalter</w:t>
      </w:r>
      <w:r w:rsidRPr="00214B9E">
        <w:rPr>
          <w:lang w:val="nb-NO"/>
        </w:rPr>
        <w:t xml:space="preserve"> til </w:t>
      </w:r>
      <w:r w:rsidR="005E64B0">
        <w:rPr>
          <w:lang w:val="nb-NO"/>
        </w:rPr>
        <w:t>definerte</w:t>
      </w:r>
      <w:r w:rsidRPr="00214B9E">
        <w:rPr>
          <w:lang w:val="nb-NO"/>
        </w:rPr>
        <w:t xml:space="preserve"> kystavsnitt</w:t>
      </w:r>
      <w:bookmarkEnd w:id="44"/>
    </w:p>
    <w:p w14:paraId="528006DE" w14:textId="1073B437" w:rsidR="001155B5" w:rsidRPr="00214B9E" w:rsidRDefault="384A6690" w:rsidP="00214B9E">
      <w:pPr>
        <w:pStyle w:val="Heading2"/>
        <w:rPr>
          <w:lang w:val="nb-NO"/>
        </w:rPr>
      </w:pPr>
      <w:bookmarkStart w:id="45" w:name="_Toc102635001"/>
      <w:r w:rsidRPr="00214B9E">
        <w:rPr>
          <w:lang w:val="nb-NO"/>
        </w:rPr>
        <w:t>Norges kystområder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</w:t>
      </w:r>
      <w:r w:rsidR="65BBD125" w:rsidRPr="00214B9E">
        <w:rPr>
          <w:lang w:val="nb-NO"/>
        </w:rPr>
        <w:t>f</w:t>
      </w:r>
      <w:r w:rsidRPr="00214B9E">
        <w:rPr>
          <w:lang w:val="nb-NO"/>
        </w:rPr>
        <w:t>osfor (tonn)</w:t>
      </w:r>
      <w:bookmarkEnd w:id="4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2687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1269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14582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ges kystområder_p_plo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349856E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2368D612" w14:textId="46483788" w:rsidR="0059751C" w:rsidRPr="00214B9E" w:rsidRDefault="065F55E3" w:rsidP="00214B9E">
      <w:pPr>
        <w:pStyle w:val="Heading2"/>
        <w:rPr>
          <w:lang w:val="nb-NO"/>
        </w:rPr>
      </w:pPr>
      <w:bookmarkStart w:id="46" w:name="_Toc102635002"/>
      <w:r w:rsidRPr="00214B9E">
        <w:rPr>
          <w:lang w:val="nb-NO"/>
        </w:rPr>
        <w:lastRenderedPageBreak/>
        <w:t>Norges kystområder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</w:t>
      </w:r>
      <w:r w:rsidR="2349C753" w:rsidRPr="00214B9E">
        <w:rPr>
          <w:lang w:val="nb-NO"/>
        </w:rPr>
        <w:t>n</w:t>
      </w:r>
      <w:r w:rsidRPr="00214B9E">
        <w:rPr>
          <w:lang w:val="nb-NO"/>
        </w:rPr>
        <w:t>itrogen (tonn)</w:t>
      </w:r>
      <w:bookmarkEnd w:id="46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1710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22815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54275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52163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51910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75918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131266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127745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107500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61340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61809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120884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64879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119371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64326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67396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119805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65952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122945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134450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73037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53746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132830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62497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91248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44336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137817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92186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102011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154063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101507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159065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101858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105083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104802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59962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108909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110186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113400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188537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119446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171772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120324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ges kystområder_n_plo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2A1831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61F21BD6" w14:textId="6944B7F6" w:rsidR="0059751C" w:rsidRPr="00214B9E" w:rsidRDefault="609DE65F" w:rsidP="00214B9E">
      <w:pPr>
        <w:pStyle w:val="Heading2"/>
        <w:rPr>
          <w:lang w:val="nb-NO"/>
        </w:rPr>
      </w:pPr>
      <w:bookmarkStart w:id="47" w:name="_Toc102635003"/>
      <w:r w:rsidRPr="00214B9E">
        <w:rPr>
          <w:lang w:val="nb-NO"/>
        </w:rPr>
        <w:lastRenderedPageBreak/>
        <w:t>Sverige</w:t>
      </w:r>
      <w:r w:rsidR="007B354E">
        <w:rPr>
          <w:lang w:val="nb-NO"/>
        </w:rPr>
        <w:t xml:space="preserve"> – </w:t>
      </w:r>
      <w:r w:rsidRPr="00214B9E">
        <w:rPr>
          <w:lang w:val="nb-NO"/>
        </w:rPr>
        <w:t>Strømtangen</w:t>
      </w:r>
      <w:r w:rsidR="007B354E">
        <w:rPr>
          <w:lang w:val="nb-NO"/>
        </w:rPr>
        <w:t xml:space="preserve"> </w:t>
      </w:r>
      <w:r w:rsidRPr="00214B9E">
        <w:rPr>
          <w:lang w:val="nb-NO"/>
        </w:rPr>
        <w:t>fyr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4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 – Strømtangen fyr_p_plo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CC21A9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7AF7ACE1" w14:textId="4E56D0E0" w:rsidR="001155B5" w:rsidRPr="00214B9E" w:rsidRDefault="27FD8247" w:rsidP="00214B9E">
      <w:pPr>
        <w:pStyle w:val="Heading2"/>
        <w:rPr>
          <w:lang w:val="nb-NO"/>
        </w:rPr>
      </w:pPr>
      <w:bookmarkStart w:id="48" w:name="_Toc102635004"/>
      <w:r w:rsidRPr="00214B9E">
        <w:rPr>
          <w:lang w:val="nb-NO"/>
        </w:rPr>
        <w:lastRenderedPageBreak/>
        <w:t>Sverige</w:t>
      </w:r>
      <w:r w:rsidR="007B354E">
        <w:rPr>
          <w:lang w:val="nb-NO"/>
        </w:rPr>
        <w:t xml:space="preserve"> – </w:t>
      </w:r>
      <w:r w:rsidRPr="00214B9E">
        <w:rPr>
          <w:lang w:val="nb-NO"/>
        </w:rPr>
        <w:t>Strømtangen</w:t>
      </w:r>
      <w:r w:rsidR="007B354E">
        <w:rPr>
          <w:lang w:val="nb-NO"/>
        </w:rPr>
        <w:t xml:space="preserve"> </w:t>
      </w:r>
      <w:r w:rsidRPr="00214B9E">
        <w:rPr>
          <w:lang w:val="nb-NO"/>
        </w:rPr>
        <w:t>fyr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48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11244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 – Strømtangen fyr_n_plo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00561B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5CAC4E10" w14:textId="711C9246" w:rsidR="0059751C" w:rsidRPr="00214B9E" w:rsidRDefault="258CB6CC" w:rsidP="00214B9E">
      <w:pPr>
        <w:pStyle w:val="Heading2"/>
        <w:rPr>
          <w:lang w:val="nb-NO"/>
        </w:rPr>
      </w:pPr>
      <w:bookmarkStart w:id="49" w:name="_Toc102635005"/>
      <w:r w:rsidRPr="00214B9E">
        <w:rPr>
          <w:lang w:val="nb-NO"/>
        </w:rPr>
        <w:lastRenderedPageBreak/>
        <w:t>Indre Oslo</w:t>
      </w:r>
      <w:r w:rsidR="7336ED31" w:rsidRPr="00214B9E">
        <w:rPr>
          <w:lang w:val="nb-NO"/>
        </w:rPr>
        <w:t>fjord</w:t>
      </w:r>
      <w:r w:rsidR="007B354E">
        <w:rPr>
          <w:lang w:val="nb-NO"/>
        </w:rPr>
        <w:t>:</w:t>
      </w:r>
      <w:r w:rsidR="7336ED31" w:rsidRPr="00214B9E">
        <w:rPr>
          <w:lang w:val="nb-NO"/>
        </w:rPr>
        <w:t xml:space="preserve"> fosfor (tonn)</w:t>
      </w:r>
      <w:bookmarkEnd w:id="4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re Oslofjord_p_plo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17F8E7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418C8345" w14:textId="232724EE" w:rsidR="0059751C" w:rsidRPr="00214B9E" w:rsidRDefault="6E4783BB" w:rsidP="00214B9E">
      <w:pPr>
        <w:pStyle w:val="Heading2"/>
        <w:rPr>
          <w:lang w:val="nb-NO"/>
        </w:rPr>
      </w:pPr>
      <w:bookmarkStart w:id="50" w:name="_Toc102635006"/>
      <w:r w:rsidRPr="00214B9E">
        <w:rPr>
          <w:lang w:val="nb-NO"/>
        </w:rPr>
        <w:lastRenderedPageBreak/>
        <w:t>Indre Oslofjord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50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re Oslofjord_n_plot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640089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71C65554" w14:textId="1F116CEE" w:rsidR="001155B5" w:rsidRPr="00214B9E" w:rsidRDefault="481200B1" w:rsidP="00214B9E">
      <w:pPr>
        <w:pStyle w:val="Heading2"/>
        <w:rPr>
          <w:lang w:val="nb-NO"/>
        </w:rPr>
      </w:pPr>
      <w:bookmarkStart w:id="51" w:name="_Toc102635007"/>
      <w:r w:rsidRPr="00214B9E">
        <w:rPr>
          <w:lang w:val="nb-NO"/>
        </w:rPr>
        <w:lastRenderedPageBreak/>
        <w:t xml:space="preserve">Svenskegrensa </w:t>
      </w:r>
      <w:r w:rsidR="007B354E">
        <w:rPr>
          <w:lang w:val="nb-NO"/>
        </w:rPr>
        <w:t>–</w:t>
      </w:r>
      <w:r w:rsidRPr="00214B9E">
        <w:rPr>
          <w:lang w:val="nb-NO"/>
        </w:rPr>
        <w:t xml:space="preserve"> Lindesnes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5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nskegrensa – Lindesnes_p_plo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6855982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3711B590" w14:textId="7960D7EB" w:rsidR="0059751C" w:rsidRPr="00214B9E" w:rsidRDefault="27188B6A" w:rsidP="00214B9E">
      <w:pPr>
        <w:pStyle w:val="Heading2"/>
        <w:rPr>
          <w:lang w:val="nb-NO"/>
        </w:rPr>
      </w:pPr>
      <w:bookmarkStart w:id="52" w:name="_Toc102635008"/>
      <w:r w:rsidRPr="00214B9E">
        <w:rPr>
          <w:lang w:val="nb-NO"/>
        </w:rPr>
        <w:lastRenderedPageBreak/>
        <w:t xml:space="preserve">Svenskegrensa </w:t>
      </w:r>
      <w:r w:rsidR="007B354E">
        <w:rPr>
          <w:lang w:val="nb-NO"/>
        </w:rPr>
        <w:t>–</w:t>
      </w:r>
      <w:r w:rsidRPr="00214B9E">
        <w:rPr>
          <w:lang w:val="nb-NO"/>
        </w:rPr>
        <w:t xml:space="preserve"> Lindesnes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52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35618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23536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nskegrensa – Lindesnes_n_plo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51FE18C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3E427B9F" w14:textId="151EC762" w:rsidR="0059751C" w:rsidRPr="00214B9E" w:rsidRDefault="3EC21EB6" w:rsidP="00214B9E">
      <w:pPr>
        <w:pStyle w:val="Heading2"/>
        <w:rPr>
          <w:lang w:val="nb-NO"/>
        </w:rPr>
      </w:pPr>
      <w:bookmarkStart w:id="53" w:name="_Toc102635009"/>
      <w:r w:rsidRPr="00214B9E">
        <w:rPr>
          <w:lang w:val="nb-NO"/>
        </w:rPr>
        <w:lastRenderedPageBreak/>
        <w:t>Lindesnes</w:t>
      </w:r>
      <w:r w:rsidR="1C5DDF7C" w:rsidRPr="00214B9E">
        <w:rPr>
          <w:lang w:val="nb-NO"/>
        </w:rPr>
        <w:t xml:space="preserve"> </w:t>
      </w:r>
      <w:r w:rsidR="007B354E">
        <w:rPr>
          <w:lang w:val="nb-NO"/>
        </w:rPr>
        <w:t>–</w:t>
      </w:r>
      <w:r w:rsidR="1C5DDF7C" w:rsidRPr="00214B9E">
        <w:rPr>
          <w:lang w:val="nb-NO"/>
        </w:rPr>
        <w:t xml:space="preserve"> </w:t>
      </w:r>
      <w:r w:rsidRPr="00214B9E">
        <w:rPr>
          <w:lang w:val="nb-NO"/>
        </w:rPr>
        <w:t>Stad</w:t>
      </w:r>
      <w:r w:rsidR="007B354E">
        <w:rPr>
          <w:lang w:val="nb-NO"/>
        </w:rPr>
        <w:t>:</w:t>
      </w:r>
      <w:r w:rsidR="1C5DDF7C" w:rsidRPr="00214B9E">
        <w:rPr>
          <w:lang w:val="nb-NO"/>
        </w:rPr>
        <w:t xml:space="preserve"> </w:t>
      </w:r>
      <w:r w:rsidRPr="00214B9E">
        <w:rPr>
          <w:lang w:val="nb-NO"/>
        </w:rPr>
        <w:t>fosfor (tonn)</w:t>
      </w:r>
      <w:bookmarkEnd w:id="5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908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desnes – Stad_p_plo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784AEEE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7B5EC127" w14:textId="6F5A13EA" w:rsidR="0059751C" w:rsidRPr="00214B9E" w:rsidRDefault="005D3A50" w:rsidP="00214B9E">
      <w:pPr>
        <w:pStyle w:val="Heading2"/>
        <w:rPr>
          <w:lang w:val="nb-NO"/>
        </w:rPr>
      </w:pPr>
      <w:bookmarkStart w:id="54" w:name="_Toc102635010"/>
      <w:r w:rsidRPr="00214B9E">
        <w:rPr>
          <w:lang w:val="nb-NO"/>
        </w:rPr>
        <w:lastRenderedPageBreak/>
        <w:t>Lindesnes</w:t>
      </w:r>
      <w:r w:rsidR="3232ACAA" w:rsidRPr="00214B9E">
        <w:rPr>
          <w:lang w:val="nb-NO"/>
        </w:rPr>
        <w:t xml:space="preserve"> </w:t>
      </w:r>
      <w:r w:rsidR="007B354E">
        <w:rPr>
          <w:lang w:val="nb-NO"/>
        </w:rPr>
        <w:t>–</w:t>
      </w:r>
      <w:r w:rsidR="3232ACAA" w:rsidRPr="00214B9E">
        <w:rPr>
          <w:lang w:val="nb-NO"/>
        </w:rPr>
        <w:t xml:space="preserve"> </w:t>
      </w:r>
      <w:r w:rsidRPr="00214B9E">
        <w:rPr>
          <w:lang w:val="nb-NO"/>
        </w:rPr>
        <w:t>Stad</w:t>
      </w:r>
      <w:r w:rsidR="007B354E">
        <w:rPr>
          <w:lang w:val="nb-NO"/>
        </w:rPr>
        <w:t>:</w:t>
      </w:r>
      <w:r w:rsidR="3232ACAA" w:rsidRPr="00214B9E">
        <w:rPr>
          <w:lang w:val="nb-NO"/>
        </w:rPr>
        <w:t xml:space="preserve"> </w:t>
      </w:r>
      <w:r w:rsidRPr="00214B9E">
        <w:rPr>
          <w:lang w:val="nb-NO"/>
        </w:rPr>
        <w:t>nitrogen (tonn)</w:t>
      </w:r>
      <w:bookmarkEnd w:id="54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1698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5650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13865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51336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49096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32450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desnes – Stad_n_plo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BA1E4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18ABC1D7" w14:textId="2B9B89C4" w:rsidR="0059751C" w:rsidRPr="00214B9E" w:rsidRDefault="205AAD36" w:rsidP="00214B9E">
      <w:pPr>
        <w:pStyle w:val="Heading2"/>
        <w:rPr>
          <w:lang w:val="nb-NO"/>
        </w:rPr>
      </w:pPr>
      <w:bookmarkStart w:id="55" w:name="_Toc102635011"/>
      <w:r w:rsidRPr="00214B9E">
        <w:rPr>
          <w:lang w:val="nb-NO"/>
        </w:rPr>
        <w:lastRenderedPageBreak/>
        <w:t xml:space="preserve">Stad </w:t>
      </w:r>
      <w:r w:rsidR="007B354E">
        <w:rPr>
          <w:lang w:val="nb-NO"/>
        </w:rPr>
        <w:t>–</w:t>
      </w:r>
      <w:r w:rsidRPr="00214B9E">
        <w:rPr>
          <w:lang w:val="nb-NO"/>
        </w:rPr>
        <w:t xml:space="preserve"> Russland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5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d – Russland_p_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313AF0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629EDFE7" w14:textId="317DE71A" w:rsidR="001155B5" w:rsidRPr="00214B9E" w:rsidRDefault="0A84B861" w:rsidP="00214B9E">
      <w:pPr>
        <w:pStyle w:val="Heading2"/>
        <w:rPr>
          <w:lang w:val="nb-NO"/>
        </w:rPr>
      </w:pPr>
      <w:bookmarkStart w:id="56" w:name="_Toc102635012"/>
      <w:r w:rsidRPr="00214B9E">
        <w:rPr>
          <w:lang w:val="nb-NO"/>
        </w:rPr>
        <w:lastRenderedPageBreak/>
        <w:t xml:space="preserve">Stad </w:t>
      </w:r>
      <w:r w:rsidR="007B354E">
        <w:rPr>
          <w:lang w:val="nb-NO"/>
        </w:rPr>
        <w:t>–</w:t>
      </w:r>
      <w:r w:rsidRPr="00214B9E">
        <w:rPr>
          <w:lang w:val="nb-NO"/>
        </w:rPr>
        <w:t xml:space="preserve"> Russland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56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>
              <w:t>5236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22750</w:t>
            </w:r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  <w:tc>
          <w:tcPr>
            <w:tcW w:type="dxa" w:w="1134"/>
          </w:tcPr>
          <w:p>
            <w:pPr>
              <w:jc w:val="right"/>
            </w:pPr>
            <w:r/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53090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52958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52913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63808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64949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71034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45090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49086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51760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81613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77503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55764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80823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57446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91768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64337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d – Russland_n_plo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A8E6AA6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r>
        <w:rPr>
          <w:lang w:val="nb-NO"/>
        </w:rPr>
        <w:br w:type="page"/>
      </w:r>
    </w:p>
    <w:p w14:paraId="22412CD7" w14:textId="19FF19D3" w:rsidR="001155B5" w:rsidRPr="00214B9E" w:rsidRDefault="240B8BB6" w:rsidP="00214B9E">
      <w:pPr>
        <w:pStyle w:val="Heading1"/>
        <w:rPr>
          <w:lang w:val="nb-NO"/>
        </w:rPr>
      </w:pPr>
      <w:bookmarkStart w:id="57" w:name="_Toc102635013"/>
      <w:r w:rsidRPr="00214B9E">
        <w:rPr>
          <w:lang w:val="nb-NO"/>
        </w:rPr>
        <w:lastRenderedPageBreak/>
        <w:t>Tilførsler av næringssalter i norske vannregioner</w:t>
      </w:r>
      <w:bookmarkEnd w:id="57"/>
    </w:p>
    <w:p w14:paraId="509DBE1A" w14:textId="1C62EF07" w:rsidR="0059751C" w:rsidRPr="00214B9E" w:rsidRDefault="240B8BB6" w:rsidP="00214B9E">
      <w:pPr>
        <w:pStyle w:val="Heading2"/>
        <w:rPr>
          <w:lang w:val="nb-NO"/>
        </w:rPr>
      </w:pPr>
      <w:bookmarkStart w:id="58" w:name="_Toc102635014"/>
      <w:r w:rsidRPr="00214B9E">
        <w:rPr>
          <w:lang w:val="nb-NO"/>
        </w:rPr>
        <w:t>Glomma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58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lomma_p_plo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525013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24E4C96C" w14:textId="1A78AC59" w:rsidR="0059751C" w:rsidRPr="00214B9E" w:rsidRDefault="2736AAEE" w:rsidP="00214B9E">
      <w:pPr>
        <w:pStyle w:val="Heading2"/>
        <w:rPr>
          <w:lang w:val="nb-NO"/>
        </w:rPr>
      </w:pPr>
      <w:bookmarkStart w:id="59" w:name="_Toc102635015"/>
      <w:r w:rsidRPr="00214B9E">
        <w:rPr>
          <w:lang w:val="nb-NO"/>
        </w:rPr>
        <w:lastRenderedPageBreak/>
        <w:t>Glomma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5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14157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lomma_n_plo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8A9B5F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78231812" w14:textId="22788CC7" w:rsidR="0059751C" w:rsidRPr="00214B9E" w:rsidRDefault="2D214EFB" w:rsidP="00214B9E">
      <w:pPr>
        <w:pStyle w:val="Heading2"/>
        <w:rPr>
          <w:lang w:val="nb-NO"/>
        </w:rPr>
      </w:pPr>
      <w:bookmarkStart w:id="60" w:name="_Toc102635016"/>
      <w:r w:rsidRPr="00214B9E">
        <w:rPr>
          <w:lang w:val="nb-NO"/>
        </w:rPr>
        <w:lastRenderedPageBreak/>
        <w:t>Vest-Viken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60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st-Viken_p_plo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B4882A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2DF984C5" w14:textId="05BD7BD9" w:rsidR="0059751C" w:rsidRPr="00214B9E" w:rsidRDefault="4B18A6C5" w:rsidP="00214B9E">
      <w:pPr>
        <w:pStyle w:val="Heading2"/>
        <w:rPr>
          <w:lang w:val="nb-NO"/>
        </w:rPr>
      </w:pPr>
      <w:bookmarkStart w:id="61" w:name="_Toc102635017"/>
      <w:r w:rsidRPr="00214B9E">
        <w:rPr>
          <w:lang w:val="nb-NO"/>
        </w:rPr>
        <w:lastRenderedPageBreak/>
        <w:t>Vest-Viken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6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7745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st-Viken_n_plo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9EF850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669D41EE" w14:textId="5144E73B" w:rsidR="0059751C" w:rsidRPr="00214B9E" w:rsidRDefault="070646ED" w:rsidP="00214B9E">
      <w:pPr>
        <w:pStyle w:val="Heading2"/>
        <w:rPr>
          <w:lang w:val="nb-NO"/>
        </w:rPr>
      </w:pPr>
      <w:bookmarkStart w:id="62" w:name="_Toc102635018"/>
      <w:r w:rsidRPr="00214B9E">
        <w:rPr>
          <w:lang w:val="nb-NO"/>
        </w:rPr>
        <w:lastRenderedPageBreak/>
        <w:t>Agder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62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der_p_plo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EDD318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72299CFA" w14:textId="5B67B380" w:rsidR="001155B5" w:rsidRPr="00214B9E" w:rsidRDefault="0D57E9E1" w:rsidP="00214B9E">
      <w:pPr>
        <w:pStyle w:val="Heading2"/>
        <w:rPr>
          <w:lang w:val="nb-NO"/>
        </w:rPr>
      </w:pPr>
      <w:bookmarkStart w:id="63" w:name="_Toc102635019"/>
      <w:r w:rsidRPr="00214B9E">
        <w:rPr>
          <w:lang w:val="nb-NO"/>
        </w:rPr>
        <w:lastRenderedPageBreak/>
        <w:t>Agder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6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der_n_plo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615D744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0E280D97" w14:textId="345E1303" w:rsidR="0059751C" w:rsidRPr="00214B9E" w:rsidRDefault="26715A10" w:rsidP="00214B9E">
      <w:pPr>
        <w:pStyle w:val="Heading2"/>
        <w:rPr>
          <w:lang w:val="nb-NO"/>
        </w:rPr>
      </w:pPr>
      <w:bookmarkStart w:id="64" w:name="_Toc102635020"/>
      <w:r w:rsidRPr="00214B9E">
        <w:rPr>
          <w:lang w:val="nb-NO"/>
        </w:rPr>
        <w:lastRenderedPageBreak/>
        <w:t>Rogaland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64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galand_p_plo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95916B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2FF6CFA7" w14:textId="180C27F1" w:rsidR="0059751C" w:rsidRPr="00214B9E" w:rsidRDefault="46488681" w:rsidP="00214B9E">
      <w:pPr>
        <w:pStyle w:val="Heading2"/>
        <w:rPr>
          <w:lang w:val="nb-NO"/>
        </w:rPr>
      </w:pPr>
      <w:bookmarkStart w:id="65" w:name="_Toc102635021"/>
      <w:r w:rsidRPr="00214B9E">
        <w:rPr>
          <w:lang w:val="nb-NO"/>
        </w:rPr>
        <w:lastRenderedPageBreak/>
        <w:t>Rogaland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6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10546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galand_n_plo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642D60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0471D1EB" w14:textId="256517D4" w:rsidR="0059751C" w:rsidRPr="00214B9E" w:rsidRDefault="7EB38B7B" w:rsidP="00214B9E">
      <w:pPr>
        <w:pStyle w:val="Heading2"/>
        <w:rPr>
          <w:lang w:val="nb-NO"/>
        </w:rPr>
      </w:pPr>
      <w:bookmarkStart w:id="66" w:name="_Toc102635022"/>
      <w:r w:rsidRPr="00214B9E">
        <w:rPr>
          <w:lang w:val="nb-NO"/>
        </w:rPr>
        <w:lastRenderedPageBreak/>
        <w:t>Hordaland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66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rdaland_p_plo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F00CE3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24407ECF" w14:textId="324FDA3C" w:rsidR="0059751C" w:rsidRPr="00214B9E" w:rsidRDefault="38A8A4C3" w:rsidP="00214B9E">
      <w:pPr>
        <w:pStyle w:val="Heading2"/>
        <w:rPr>
          <w:lang w:val="nb-NO"/>
        </w:rPr>
      </w:pPr>
      <w:bookmarkStart w:id="67" w:name="_Toc102635023"/>
      <w:r w:rsidRPr="00214B9E">
        <w:rPr>
          <w:lang w:val="nb-NO"/>
        </w:rPr>
        <w:lastRenderedPageBreak/>
        <w:t>Hordaland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</w:t>
      </w:r>
      <w:r w:rsidR="002C00D6" w:rsidRPr="00214B9E">
        <w:rPr>
          <w:lang w:val="nb-NO"/>
        </w:rPr>
        <w:t xml:space="preserve"> </w:t>
      </w:r>
      <w:r w:rsidRPr="00214B9E">
        <w:rPr>
          <w:lang w:val="nb-NO"/>
        </w:rPr>
        <w:t>(tonn)</w:t>
      </w:r>
      <w:bookmarkEnd w:id="6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13799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rdaland_n_plo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AB14A54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54FF7EF4" w14:textId="3C740ECE" w:rsidR="0059751C" w:rsidRPr="00214B9E" w:rsidRDefault="3D4F1AA2" w:rsidP="00214B9E">
      <w:pPr>
        <w:pStyle w:val="Heading2"/>
        <w:rPr>
          <w:lang w:val="nb-NO"/>
        </w:rPr>
      </w:pPr>
      <w:bookmarkStart w:id="68" w:name="_Toc102635024"/>
      <w:r w:rsidRPr="00214B9E">
        <w:rPr>
          <w:lang w:val="nb-NO"/>
        </w:rPr>
        <w:lastRenderedPageBreak/>
        <w:t>Sogn og Fjordane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68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gn og Fjordane_p_plo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A8B9F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6D4598C8" w14:textId="4B68DAF6" w:rsidR="0059751C" w:rsidRPr="00214B9E" w:rsidRDefault="1F9D2363" w:rsidP="00214B9E">
      <w:pPr>
        <w:pStyle w:val="Heading2"/>
        <w:rPr>
          <w:lang w:val="nb-NO"/>
        </w:rPr>
      </w:pPr>
      <w:bookmarkStart w:id="69" w:name="_Toc102635025"/>
      <w:r w:rsidRPr="00214B9E">
        <w:rPr>
          <w:lang w:val="nb-NO"/>
        </w:rPr>
        <w:lastRenderedPageBreak/>
        <w:t>Sogn og Fjordane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6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gn og Fjordane_n_plo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707283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0FA9E037" w14:textId="10A4FF50" w:rsidR="0059751C" w:rsidRPr="00214B9E" w:rsidRDefault="16F02F79" w:rsidP="00214B9E">
      <w:pPr>
        <w:pStyle w:val="Heading2"/>
        <w:rPr>
          <w:lang w:val="nb-NO"/>
        </w:rPr>
      </w:pPr>
      <w:bookmarkStart w:id="70" w:name="_Toc102635026"/>
      <w:r w:rsidRPr="00214B9E">
        <w:rPr>
          <w:lang w:val="nb-NO"/>
        </w:rPr>
        <w:lastRenderedPageBreak/>
        <w:t>Møre og Romsdal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70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øre og Romsdal_p_plo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DC2541A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107B7389" w14:textId="24E361C7" w:rsidR="001155B5" w:rsidRPr="00214B9E" w:rsidRDefault="75EF2486" w:rsidP="00214B9E">
      <w:pPr>
        <w:pStyle w:val="Heading2"/>
        <w:rPr>
          <w:lang w:val="nb-NO"/>
        </w:rPr>
      </w:pPr>
      <w:bookmarkStart w:id="71" w:name="_Toc102635027"/>
      <w:r w:rsidRPr="00214B9E">
        <w:rPr>
          <w:lang w:val="nb-NO"/>
        </w:rPr>
        <w:lastRenderedPageBreak/>
        <w:t>Møre og Romsdal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7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11794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øre og Romsdal_n_plo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16A518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1930B677" w14:textId="422ACE3C" w:rsidR="001155B5" w:rsidRPr="00214B9E" w:rsidRDefault="14FF5303" w:rsidP="00214B9E">
      <w:pPr>
        <w:pStyle w:val="Heading2"/>
        <w:rPr>
          <w:lang w:val="nb-NO"/>
        </w:rPr>
      </w:pPr>
      <w:bookmarkStart w:id="72" w:name="_Toc102635028"/>
      <w:r w:rsidRPr="00214B9E">
        <w:rPr>
          <w:lang w:val="nb-NO"/>
        </w:rPr>
        <w:lastRenderedPageBreak/>
        <w:t>Trøndelag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72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øndelag_p_plo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22C15E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31206124" w14:textId="7F369D73" w:rsidR="0059751C" w:rsidRPr="00214B9E" w:rsidRDefault="2D5C79F9" w:rsidP="00214B9E">
      <w:pPr>
        <w:pStyle w:val="Heading2"/>
        <w:rPr>
          <w:lang w:val="nb-NO"/>
        </w:rPr>
      </w:pPr>
      <w:bookmarkStart w:id="73" w:name="_Toc102635029"/>
      <w:r w:rsidRPr="00214B9E">
        <w:rPr>
          <w:lang w:val="nb-NO"/>
        </w:rPr>
        <w:lastRenderedPageBreak/>
        <w:t>Trøndelag</w:t>
      </w:r>
      <w:r w:rsidR="007B354E">
        <w:rPr>
          <w:lang w:val="nb-NO"/>
        </w:rPr>
        <w:t>:</w:t>
      </w:r>
      <w:r w:rsidR="00646FE6">
        <w:rPr>
          <w:lang w:val="nb-NO"/>
        </w:rPr>
        <w:t xml:space="preserve"> </w:t>
      </w:r>
      <w:r w:rsidRPr="00214B9E">
        <w:rPr>
          <w:lang w:val="nb-NO"/>
        </w:rPr>
        <w:t>nitrogen (tonn)</w:t>
      </w:r>
      <w:bookmarkEnd w:id="7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18745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øndelag_n_plo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6ED04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3A7F4147" w14:textId="6D4333D2" w:rsidR="0059751C" w:rsidRPr="00214B9E" w:rsidRDefault="76579DCA" w:rsidP="00214B9E">
      <w:pPr>
        <w:pStyle w:val="Heading2"/>
        <w:rPr>
          <w:lang w:val="nb-NO"/>
        </w:rPr>
      </w:pPr>
      <w:bookmarkStart w:id="74" w:name="_Toc102635030"/>
      <w:r w:rsidRPr="00214B9E">
        <w:rPr>
          <w:lang w:val="nb-NO"/>
        </w:rPr>
        <w:lastRenderedPageBreak/>
        <w:t>Nordland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74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2849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land_p_plo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955E3C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7B39CC0E" w14:textId="4627E09F" w:rsidR="0059751C" w:rsidRPr="00214B9E" w:rsidRDefault="2984A953" w:rsidP="00214B9E">
      <w:pPr>
        <w:pStyle w:val="Heading2"/>
        <w:rPr>
          <w:lang w:val="nb-NO"/>
        </w:rPr>
      </w:pPr>
      <w:bookmarkStart w:id="75" w:name="_Toc102635031"/>
      <w:r w:rsidRPr="00214B9E">
        <w:rPr>
          <w:lang w:val="nb-NO"/>
        </w:rPr>
        <w:lastRenderedPageBreak/>
        <w:t>Nordland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</w:t>
      </w:r>
      <w:r w:rsidR="00103749" w:rsidRPr="00214B9E">
        <w:rPr>
          <w:lang w:val="nb-NO"/>
        </w:rPr>
        <w:t xml:space="preserve"> </w:t>
      </w:r>
      <w:r w:rsidRPr="00214B9E">
        <w:rPr>
          <w:lang w:val="nb-NO"/>
        </w:rPr>
        <w:t>(tonn)</w:t>
      </w:r>
      <w:bookmarkEnd w:id="7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12862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12527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17511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land_n_plo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223328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785DF347" w14:textId="02E10BCE" w:rsidR="0059751C" w:rsidRPr="00214B9E" w:rsidRDefault="58459C8F" w:rsidP="00214B9E">
      <w:pPr>
        <w:pStyle w:val="Heading2"/>
        <w:rPr>
          <w:lang w:val="nb-NO"/>
        </w:rPr>
      </w:pPr>
      <w:bookmarkStart w:id="76" w:name="_Toc102635032"/>
      <w:r w:rsidRPr="00214B9E">
        <w:rPr>
          <w:lang w:val="nb-NO"/>
        </w:rPr>
        <w:lastRenderedPageBreak/>
        <w:t>Troms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76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oms_p_plo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9B031C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3BC3BBBF" w14:textId="0E8EA1B9" w:rsidR="0059751C" w:rsidRPr="00214B9E" w:rsidRDefault="58459C8F" w:rsidP="00214B9E">
      <w:pPr>
        <w:pStyle w:val="Heading2"/>
        <w:rPr>
          <w:lang w:val="nb-NO"/>
        </w:rPr>
      </w:pPr>
      <w:bookmarkStart w:id="77" w:name="_Toc102635033"/>
      <w:r w:rsidRPr="00214B9E">
        <w:rPr>
          <w:lang w:val="nb-NO"/>
        </w:rPr>
        <w:lastRenderedPageBreak/>
        <w:t>Troms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</w:t>
      </w:r>
      <w:r w:rsidR="59A76005" w:rsidRPr="00214B9E">
        <w:rPr>
          <w:lang w:val="nb-NO"/>
        </w:rPr>
        <w:t>nitrogen</w:t>
      </w:r>
      <w:r w:rsidRPr="00214B9E">
        <w:rPr>
          <w:lang w:val="nb-NO"/>
        </w:rPr>
        <w:t xml:space="preserve"> (tonn)</w:t>
      </w:r>
      <w:bookmarkEnd w:id="7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oms_n_plo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3A1D2C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6EE88BE8" w14:textId="10DEFF6B" w:rsidR="0059751C" w:rsidRPr="00214B9E" w:rsidRDefault="737F8E5E" w:rsidP="00214B9E">
      <w:pPr>
        <w:pStyle w:val="Heading2"/>
        <w:rPr>
          <w:lang w:val="nb-NO"/>
        </w:rPr>
      </w:pPr>
      <w:bookmarkStart w:id="78" w:name="_Toc102635034"/>
      <w:r w:rsidRPr="00214B9E">
        <w:rPr>
          <w:lang w:val="nb-NO"/>
        </w:rPr>
        <w:lastRenderedPageBreak/>
        <w:t>Finnmark</w:t>
      </w:r>
      <w:r w:rsidR="007B354E">
        <w:rPr>
          <w:lang w:val="nb-NO"/>
        </w:rPr>
        <w:t>:</w:t>
      </w:r>
      <w:r w:rsidR="58459C8F" w:rsidRPr="00214B9E">
        <w:rPr>
          <w:lang w:val="nb-NO"/>
        </w:rPr>
        <w:t xml:space="preserve"> fosfor (tonn)</w:t>
      </w:r>
      <w:bookmarkEnd w:id="78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nmark_p_pl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84511C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703EA25E" w14:textId="55F961BE" w:rsidR="001155B5" w:rsidRPr="00214B9E" w:rsidRDefault="72577019" w:rsidP="00214B9E">
      <w:pPr>
        <w:pStyle w:val="Heading2"/>
        <w:rPr>
          <w:lang w:val="nb-NO"/>
        </w:rPr>
      </w:pPr>
      <w:bookmarkStart w:id="79" w:name="_Toc102635035"/>
      <w:r w:rsidRPr="00214B9E">
        <w:rPr>
          <w:lang w:val="nb-NO"/>
        </w:rPr>
        <w:lastRenderedPageBreak/>
        <w:t>Finnmark</w:t>
      </w:r>
      <w:r w:rsidR="007B354E">
        <w:rPr>
          <w:lang w:val="nb-NO"/>
        </w:rPr>
        <w:t>:</w:t>
      </w:r>
      <w:r w:rsidR="58459C8F" w:rsidRPr="00214B9E">
        <w:rPr>
          <w:lang w:val="nb-NO"/>
        </w:rPr>
        <w:t xml:space="preserve"> </w:t>
      </w:r>
      <w:r w:rsidR="2C61157D" w:rsidRPr="00214B9E">
        <w:rPr>
          <w:lang w:val="nb-NO"/>
        </w:rPr>
        <w:t>nitrogen</w:t>
      </w:r>
      <w:r w:rsidR="58459C8F" w:rsidRPr="00214B9E">
        <w:rPr>
          <w:lang w:val="nb-NO"/>
        </w:rPr>
        <w:t xml:space="preserve"> (tonn)</w:t>
      </w:r>
      <w:bookmarkEnd w:id="7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6708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nmark_n_plo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2DD2FDA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0615FF0B" w14:textId="1CC7AA4E" w:rsidR="0059751C" w:rsidRPr="00214B9E" w:rsidRDefault="4E829449" w:rsidP="00214B9E">
      <w:pPr>
        <w:pStyle w:val="Heading2"/>
        <w:rPr>
          <w:lang w:val="nb-NO"/>
        </w:rPr>
      </w:pPr>
      <w:bookmarkStart w:id="80" w:name="_Toc102635036"/>
      <w:proofErr w:type="spellStart"/>
      <w:r w:rsidRPr="00214B9E">
        <w:rPr>
          <w:lang w:val="nb-NO"/>
        </w:rPr>
        <w:lastRenderedPageBreak/>
        <w:t>Kartpresentajon</w:t>
      </w:r>
      <w:proofErr w:type="spellEnd"/>
      <w:r w:rsidRPr="00214B9E">
        <w:rPr>
          <w:lang w:val="nb-NO"/>
        </w:rPr>
        <w:t xml:space="preserve"> av tilførsler av næringssalter til sjø fra vannregionene</w:t>
      </w:r>
      <w:bookmarkEnd w:id="80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_p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_n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75353A4" w14:textId="77777777" w:rsidR="00214B9E" w:rsidRDefault="00214B9E">
      <w:pPr>
        <w:rPr>
          <w:rFonts w:ascii="Palatino Linotype" w:hAnsi="Palatino Linotype"/>
          <w:b/>
          <w:sz w:val="40"/>
          <w:lang w:val="nb-NO"/>
        </w:rPr>
      </w:pPr>
      <w:r>
        <w:rPr>
          <w:lang w:val="nb-NO"/>
        </w:rPr>
        <w:br w:type="page"/>
      </w:r>
    </w:p>
    <w:p w14:paraId="55E6C93A" w14:textId="749E4894" w:rsidR="001155B5" w:rsidRPr="00214B9E" w:rsidRDefault="4E829449" w:rsidP="00214B9E">
      <w:pPr>
        <w:pStyle w:val="Heading1"/>
        <w:rPr>
          <w:lang w:val="nb-NO"/>
        </w:rPr>
      </w:pPr>
      <w:bookmarkStart w:id="81" w:name="_Toc102635037"/>
      <w:r w:rsidRPr="00214B9E">
        <w:rPr>
          <w:lang w:val="nb-NO"/>
        </w:rPr>
        <w:lastRenderedPageBreak/>
        <w:t>Tilførsler av næringssalter til norske forvaltingsplanområder</w:t>
      </w:r>
      <w:bookmarkEnd w:id="81"/>
    </w:p>
    <w:p w14:paraId="3D147B50" w14:textId="14229EF6" w:rsidR="001155B5" w:rsidRPr="00214B9E" w:rsidRDefault="42546AB6" w:rsidP="00214B9E">
      <w:pPr>
        <w:pStyle w:val="Heading2"/>
        <w:rPr>
          <w:lang w:val="nb-NO"/>
        </w:rPr>
      </w:pPr>
      <w:bookmarkStart w:id="82" w:name="_Toc102635038"/>
      <w:r w:rsidRPr="00214B9E">
        <w:rPr>
          <w:lang w:val="nb-NO"/>
        </w:rPr>
        <w:t>Nordsjøen</w:t>
      </w:r>
      <w:r w:rsidR="007B354E">
        <w:rPr>
          <w:lang w:val="nb-NO"/>
        </w:rPr>
        <w:t>:</w:t>
      </w:r>
      <w:r w:rsidR="12E92456" w:rsidRPr="00214B9E">
        <w:rPr>
          <w:lang w:val="nb-NO"/>
        </w:rPr>
        <w:t xml:space="preserve"> fosfor (tonn)</w:t>
      </w:r>
      <w:bookmarkEnd w:id="82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4160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4065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4559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5107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4965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sjøen_p_plo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6D3A8A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6D0C655D" w14:textId="001265F4" w:rsidR="0059751C" w:rsidRPr="00214B9E" w:rsidRDefault="113BB28B" w:rsidP="00214B9E">
      <w:pPr>
        <w:pStyle w:val="Heading2"/>
        <w:rPr>
          <w:lang w:val="nb-NO"/>
        </w:rPr>
      </w:pPr>
      <w:bookmarkStart w:id="83" w:name="_Toc102635039"/>
      <w:r w:rsidRPr="00214B9E">
        <w:rPr>
          <w:lang w:val="nb-NO"/>
        </w:rPr>
        <w:lastRenderedPageBreak/>
        <w:t>Nordsjøen</w:t>
      </w:r>
      <w:r w:rsidR="007B354E">
        <w:rPr>
          <w:lang w:val="nb-NO"/>
        </w:rPr>
        <w:t>:</w:t>
      </w:r>
      <w:r w:rsidR="67B886A8" w:rsidRPr="00214B9E">
        <w:rPr>
          <w:lang w:val="nb-NO"/>
        </w:rPr>
        <w:t xml:space="preserve"> </w:t>
      </w:r>
      <w:r w:rsidR="4C7CC7DD" w:rsidRPr="00214B9E">
        <w:rPr>
          <w:lang w:val="nb-NO"/>
        </w:rPr>
        <w:t>nitrogen</w:t>
      </w:r>
      <w:r w:rsidR="67B886A8" w:rsidRPr="00214B9E">
        <w:rPr>
          <w:lang w:val="nb-NO"/>
        </w:rPr>
        <w:t xml:space="preserve"> (tonn)</w:t>
      </w:r>
      <w:bookmarkEnd w:id="8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39111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38497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82953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13493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80724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81624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42217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72525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41071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40929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72907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42310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69687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19465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41104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33838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35979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46444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83623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81541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49024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84802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50988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33983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52552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82827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51989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85757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37481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90367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53199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53873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19166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54295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54109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55642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96329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57568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29744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85148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55718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sjøen_n_plo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4798F5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2CEB9C3C" w14:textId="373DB76F" w:rsidR="0059751C" w:rsidRPr="00214B9E" w:rsidRDefault="72DD21DB" w:rsidP="00214B9E">
      <w:pPr>
        <w:pStyle w:val="Heading2"/>
        <w:rPr>
          <w:lang w:val="nb-NO"/>
        </w:rPr>
      </w:pPr>
      <w:bookmarkStart w:id="84" w:name="_Toc102635040"/>
      <w:r w:rsidRPr="00214B9E">
        <w:rPr>
          <w:lang w:val="nb-NO"/>
        </w:rPr>
        <w:lastRenderedPageBreak/>
        <w:t>Norskehavet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84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1670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2069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2863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4712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4564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4916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5481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5834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6150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skehavet_p_plot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4114E42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31C95B72" w14:textId="64630666" w:rsidR="0059751C" w:rsidRPr="00214B9E" w:rsidRDefault="72DD21DB" w:rsidP="00214B9E">
      <w:pPr>
        <w:pStyle w:val="Heading2"/>
        <w:rPr>
          <w:lang w:val="nb-NO"/>
        </w:rPr>
      </w:pPr>
      <w:bookmarkStart w:id="85" w:name="_Toc102635041"/>
      <w:r w:rsidRPr="00214B9E">
        <w:rPr>
          <w:lang w:val="nb-NO"/>
        </w:rPr>
        <w:lastRenderedPageBreak/>
        <w:t>Norskehavet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8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11772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19682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31158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11476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21642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13628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29876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16692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4042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38670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34826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18275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31709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34598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30838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18283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20568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37545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38593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22791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2834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18655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42289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23666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15406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16559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45902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28543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43744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46478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43806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20881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17867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50857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33021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16543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51557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35046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48592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34325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49544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36304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24174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52771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35849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22964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48723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34794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55078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36814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53280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38739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55271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39802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61842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41920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30955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3309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57643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43369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skehavet_n_plot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8F7552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12AC7B50" w14:textId="79AB0A5D" w:rsidR="001155B5" w:rsidRPr="00214B9E" w:rsidRDefault="72DD21DB" w:rsidP="00214B9E">
      <w:pPr>
        <w:pStyle w:val="Heading2"/>
        <w:rPr>
          <w:lang w:val="nb-NO"/>
        </w:rPr>
      </w:pPr>
      <w:bookmarkStart w:id="86" w:name="_Toc102635042"/>
      <w:r w:rsidRPr="00214B9E">
        <w:rPr>
          <w:lang w:val="nb-NO"/>
        </w:rPr>
        <w:lastRenderedPageBreak/>
        <w:t>Barentshavet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fosfor (tonn)</w:t>
      </w:r>
      <w:bookmarkEnd w:id="86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1011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1074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1191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1661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1977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2347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2494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2636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2939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2926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3253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3260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3586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3467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entshavet_p_plot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9CD3F9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6C432E1A" w14:textId="75269BE8" w:rsidR="00214B9E" w:rsidRPr="00214B9E" w:rsidRDefault="72DD21DB" w:rsidP="00214B9E">
      <w:pPr>
        <w:pStyle w:val="Heading2"/>
        <w:rPr>
          <w:lang w:val="nb-NO"/>
        </w:rPr>
      </w:pPr>
      <w:bookmarkStart w:id="87" w:name="_Toc102635043"/>
      <w:r w:rsidRPr="00214B9E">
        <w:rPr>
          <w:lang w:val="nb-NO"/>
        </w:rPr>
        <w:lastRenderedPageBreak/>
        <w:t>Barentshavet</w:t>
      </w:r>
      <w:r w:rsidR="007B354E">
        <w:rPr>
          <w:lang w:val="nb-NO"/>
        </w:rPr>
        <w:t>:</w:t>
      </w:r>
      <w:r w:rsidRPr="00214B9E">
        <w:rPr>
          <w:lang w:val="nb-NO"/>
        </w:rPr>
        <w:t xml:space="preserve"> nitrogen (tonn)</w:t>
      </w:r>
      <w:bookmarkEnd w:id="8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>
        <w:tc>
          <w:tcPr>
            <w:tcW w:type="dxa" w:w="1134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34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15537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2237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12549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14739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2190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3166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13074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17070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3996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9756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14588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4842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13532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5532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3833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13032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5554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4107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6803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4454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14682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6329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5542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15713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7384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4988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14645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6867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6035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9276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17114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7848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6620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7550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15986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8445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7199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18200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9084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7047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9909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9646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11522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9889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7095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18840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11755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8154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20495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12351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12423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7153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21556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14413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13233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1269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7460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22644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15193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13873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7973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23763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15800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14083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23968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14141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1305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7100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23225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16135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15814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1298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9131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26920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17799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14879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1693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7239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24568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17338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15664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1626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7948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25894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17956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17628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1602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10419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30366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19957</w:t>
            </w:r>
          </w:p>
        </w:tc>
      </w:tr>
      <w:tr>
        <w:tc>
          <w:tcPr>
            <w:tcW w:type="dxa" w:w="1134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18948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1525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7755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28981</w:t>
            </w:r>
          </w:p>
        </w:tc>
        <w:tc>
          <w:tcPr>
            <w:tcW w:type="dxa" w:w="1134"/>
          </w:tcPr>
          <w:p>
            <w:pPr>
              <w:jc w:val="right"/>
            </w:pPr>
            <w:r>
              <w:t>21236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entshavet_n_plot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81CD46" w14:textId="77777777" w:rsidR="00792907" w:rsidRDefault="00792907">
      <w:pPr>
        <w:rPr>
          <w:rFonts w:ascii="Palatino Linotype" w:hAnsi="Palatino Linotype"/>
          <w:b/>
          <w:sz w:val="28"/>
          <w:lang w:val="nb-NO"/>
        </w:rPr>
      </w:pPr>
      <w:r>
        <w:rPr>
          <w:lang w:val="nb-NO"/>
        </w:rPr>
        <w:br w:type="page"/>
      </w:r>
    </w:p>
    <w:p w14:paraId="6C4193B7" w14:textId="377CCAEE" w:rsidR="0059751C" w:rsidRPr="00214B9E" w:rsidRDefault="72DD21DB" w:rsidP="00214B9E">
      <w:pPr>
        <w:pStyle w:val="Heading2"/>
        <w:rPr>
          <w:lang w:val="nb-NO"/>
        </w:rPr>
      </w:pPr>
      <w:bookmarkStart w:id="88" w:name="_Toc102635044"/>
      <w:r w:rsidRPr="00214B9E">
        <w:rPr>
          <w:lang w:val="nb-NO"/>
        </w:rPr>
        <w:lastRenderedPageBreak/>
        <w:t>Kartpresentasjon av næringssalttilførsler til forvaltningsplanområder</w:t>
      </w:r>
      <w:bookmarkEnd w:id="88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valtom_p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valtom_n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59751C" w:rsidRPr="00214B9E">
      <w:footerReference w:type="default" r:id="rId12"/>
      <w:pgSz w:w="11907" w:h="16840" w:code="9"/>
      <w:pgMar w:top="1701" w:right="1418" w:bottom="1701" w:left="1418" w:header="708" w:footer="851" w:gutter="0"/>
      <w:cols w:space="28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4FA6B0" w14:textId="77777777" w:rsidR="0013788B" w:rsidRDefault="0013788B">
      <w:r>
        <w:separator/>
      </w:r>
    </w:p>
  </w:endnote>
  <w:endnote w:type="continuationSeparator" w:id="0">
    <w:p w14:paraId="14CEC2BD" w14:textId="77777777" w:rsidR="0013788B" w:rsidRDefault="0013788B">
      <w:r>
        <w:continuationSeparator/>
      </w:r>
    </w:p>
  </w:endnote>
  <w:endnote w:type="continuationNotice" w:id="1">
    <w:p w14:paraId="4ADD7FD5" w14:textId="77777777" w:rsidR="0013788B" w:rsidRDefault="0013788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BB0DAC" w14:textId="77777777" w:rsidR="000142AF" w:rsidRDefault="000142AF">
    <w:pPr>
      <w:framePr w:wrap="around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40834D6" w14:textId="77777777" w:rsidR="000142AF" w:rsidRDefault="000142AF">
    <w:pPr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E21C83" w14:textId="77777777" w:rsidR="00B50AC9" w:rsidRPr="00F50DD7" w:rsidRDefault="00B50AC9">
    <w:pPr>
      <w:pStyle w:val="Footer"/>
      <w:pBdr>
        <w:top w:val="single" w:sz="6" w:space="11" w:color="auto"/>
      </w:pBdr>
    </w:pPr>
    <w:r w:rsidRPr="00F50DD7">
      <w:fldChar w:fldCharType="begin"/>
    </w:r>
    <w:r w:rsidRPr="00F50DD7">
      <w:instrText xml:space="preserve"> PAGE </w:instrText>
    </w:r>
    <w:r w:rsidRPr="00F50DD7">
      <w:fldChar w:fldCharType="separate"/>
    </w:r>
    <w:r>
      <w:rPr>
        <w:noProof/>
      </w:rPr>
      <w:t>2</w:t>
    </w:r>
    <w:r w:rsidRPr="00F50DD7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71C728" w14:textId="77777777" w:rsidR="0013788B" w:rsidRDefault="0013788B">
      <w:r>
        <w:separator/>
      </w:r>
    </w:p>
  </w:footnote>
  <w:footnote w:type="continuationSeparator" w:id="0">
    <w:p w14:paraId="2774CE7F" w14:textId="77777777" w:rsidR="0013788B" w:rsidRDefault="0013788B">
      <w:r>
        <w:continuationSeparator/>
      </w:r>
    </w:p>
  </w:footnote>
  <w:footnote w:type="continuationNotice" w:id="1">
    <w:p w14:paraId="186095DC" w14:textId="77777777" w:rsidR="0013788B" w:rsidRDefault="0013788B"/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u3/M4Wff" int2:invalidationBookmarkName="" int2:hashCode="dkmkRuVDysnpuX" int2:id="uvWthTCG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B44E907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EDE8DB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1B6D6E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3DCC352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6D650B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24E58F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D3C7BF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0E0BF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9CEC1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80A5AD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FFFFFFFB"/>
    <w:multiLevelType w:val="multilevel"/>
    <w:tmpl w:val="4D80AA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4.%1.%2.%3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00F61251"/>
    <w:multiLevelType w:val="hybridMultilevel"/>
    <w:tmpl w:val="833619AA"/>
    <w:lvl w:ilvl="0" w:tplc="0818DF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17B744A"/>
    <w:multiLevelType w:val="hybridMultilevel"/>
    <w:tmpl w:val="F850A3B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1D0442E"/>
    <w:multiLevelType w:val="hybridMultilevel"/>
    <w:tmpl w:val="CFCC3FCE"/>
    <w:lvl w:ilvl="0" w:tplc="52169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5CF6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DAD4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430E7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ACD0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B493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84BA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7C1A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00D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1541107D"/>
    <w:multiLevelType w:val="multilevel"/>
    <w:tmpl w:val="1ACEB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1.1.1.%4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174D17A3"/>
    <w:multiLevelType w:val="multilevel"/>
    <w:tmpl w:val="1ACEB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1.1.1.%4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6" w15:restartNumberingAfterBreak="0">
    <w:nsid w:val="1C18022B"/>
    <w:multiLevelType w:val="hybridMultilevel"/>
    <w:tmpl w:val="C3980FF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270BD1"/>
    <w:multiLevelType w:val="hybridMultilevel"/>
    <w:tmpl w:val="E072F620"/>
    <w:lvl w:ilvl="0" w:tplc="0414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0966CB"/>
    <w:multiLevelType w:val="hybridMultilevel"/>
    <w:tmpl w:val="8C58AF74"/>
    <w:lvl w:ilvl="0" w:tplc="9A3216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C0C9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545E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84ED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E6DB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0250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6CF9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06FA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64E4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2F84175B"/>
    <w:multiLevelType w:val="multilevel"/>
    <w:tmpl w:val="FBDA5D3E"/>
    <w:lvl w:ilvl="0">
      <w:start w:val="1"/>
      <w:numFmt w:val="decimal"/>
      <w:pStyle w:val="Table"/>
      <w:lvlText w:val="Table %1."/>
      <w:lvlJc w:val="left"/>
      <w:pPr>
        <w:ind w:left="851" w:hanging="851"/>
      </w:pPr>
      <w:rPr>
        <w:rFonts w:ascii="Calibri" w:hAnsi="Calibri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 w15:restartNumberingAfterBreak="0">
    <w:nsid w:val="322B6735"/>
    <w:multiLevelType w:val="hybridMultilevel"/>
    <w:tmpl w:val="F41EE02A"/>
    <w:lvl w:ilvl="0" w:tplc="CBA8A8FA">
      <w:start w:val="1"/>
      <w:numFmt w:val="decimal"/>
      <w:pStyle w:val="Kap4"/>
      <w:lvlText w:val="1.1.1.%1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8C2FC2"/>
    <w:multiLevelType w:val="multilevel"/>
    <w:tmpl w:val="5BEE3948"/>
    <w:lvl w:ilvl="0">
      <w:start w:val="1"/>
      <w:numFmt w:val="upperLetter"/>
      <w:pStyle w:val="Heading5"/>
      <w:lvlText w:val="Appendix %1."/>
      <w:lvlJc w:val="left"/>
      <w:pPr>
        <w:ind w:left="72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36AB0335"/>
    <w:multiLevelType w:val="multilevel"/>
    <w:tmpl w:val="1ACEBC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1.1.1.%4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379B66C7"/>
    <w:multiLevelType w:val="hybridMultilevel"/>
    <w:tmpl w:val="F710C924"/>
    <w:lvl w:ilvl="0" w:tplc="EB4A0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3D7B91"/>
    <w:multiLevelType w:val="hybridMultilevel"/>
    <w:tmpl w:val="DC88CAF8"/>
    <w:lvl w:ilvl="0" w:tplc="1988D2BE">
      <w:start w:val="1"/>
      <w:numFmt w:val="decimal"/>
      <w:lvlText w:val="1.1.1.%1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EB1A48"/>
    <w:multiLevelType w:val="multilevel"/>
    <w:tmpl w:val="0C14C236"/>
    <w:lvl w:ilvl="0">
      <w:start w:val="1"/>
      <w:numFmt w:val="decimal"/>
      <w:pStyle w:val="Heading1"/>
      <w:lvlText w:val="%1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792" w:hanging="432"/>
      </w:pPr>
    </w:lvl>
    <w:lvl w:ilvl="2">
      <w:start w:val="1"/>
      <w:numFmt w:val="decimal"/>
      <w:pStyle w:val="Heading3"/>
      <w:lvlText w:val="%1.%2.%3"/>
      <w:lvlJc w:val="left"/>
      <w:pPr>
        <w:ind w:left="1224" w:hanging="504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5A04B63"/>
    <w:multiLevelType w:val="hybridMultilevel"/>
    <w:tmpl w:val="3FB0A01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837342"/>
    <w:multiLevelType w:val="hybridMultilevel"/>
    <w:tmpl w:val="FA12501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12330F"/>
    <w:multiLevelType w:val="hybridMultilevel"/>
    <w:tmpl w:val="13366D0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34382B"/>
    <w:multiLevelType w:val="hybridMultilevel"/>
    <w:tmpl w:val="08F02B1A"/>
    <w:lvl w:ilvl="0" w:tplc="0E74D4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  <w:lang w:val="en-US"/>
      </w:rPr>
    </w:lvl>
    <w:lvl w:ilvl="1" w:tplc="B13848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8EE2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A0AC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4C2F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F6F5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C88B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4083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BABA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5AD866F3"/>
    <w:multiLevelType w:val="hybridMultilevel"/>
    <w:tmpl w:val="E0C8F7BA"/>
    <w:lvl w:ilvl="0" w:tplc="0414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1C12FF"/>
    <w:multiLevelType w:val="hybridMultilevel"/>
    <w:tmpl w:val="007CD97A"/>
    <w:lvl w:ilvl="0" w:tplc="D40429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0CBC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B6CF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9439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54F5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F48B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F89E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26E0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04A1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5F1A3D3D"/>
    <w:multiLevelType w:val="hybridMultilevel"/>
    <w:tmpl w:val="20363CC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2337CE"/>
    <w:multiLevelType w:val="hybridMultilevel"/>
    <w:tmpl w:val="27FC497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3F2A7F"/>
    <w:multiLevelType w:val="hybridMultilevel"/>
    <w:tmpl w:val="23C21054"/>
    <w:lvl w:ilvl="0" w:tplc="CC740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C95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2053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7048C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3816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902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0A60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8A93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1237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6FE164A8"/>
    <w:multiLevelType w:val="multilevel"/>
    <w:tmpl w:val="89AE6414"/>
    <w:lvl w:ilvl="0">
      <w:start w:val="1"/>
      <w:numFmt w:val="decimal"/>
      <w:lvlText w:val="%1.1.1.1"/>
      <w:lvlJc w:val="left"/>
      <w:pPr>
        <w:ind w:left="360" w:hanging="360"/>
      </w:pPr>
      <w:rPr>
        <w:rFonts w:hint="default"/>
        <w:b/>
        <w:i w:val="0"/>
        <w:sz w:val="1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2E42BE"/>
    <w:multiLevelType w:val="hybridMultilevel"/>
    <w:tmpl w:val="796E0542"/>
    <w:lvl w:ilvl="0" w:tplc="0414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37" w15:restartNumberingAfterBreak="0">
    <w:nsid w:val="7B99754B"/>
    <w:multiLevelType w:val="hybridMultilevel"/>
    <w:tmpl w:val="58807CB4"/>
    <w:lvl w:ilvl="0" w:tplc="A4D61C50">
      <w:start w:val="1"/>
      <w:numFmt w:val="decimal"/>
      <w:lvlText w:val="%1.1.1.1"/>
      <w:lvlJc w:val="left"/>
      <w:pPr>
        <w:ind w:left="360" w:hanging="360"/>
      </w:pPr>
      <w:rPr>
        <w:rFonts w:hint="default"/>
        <w:b/>
        <w:i w:val="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617AD4"/>
    <w:multiLevelType w:val="multilevel"/>
    <w:tmpl w:val="CF069EEE"/>
    <w:lvl w:ilvl="0">
      <w:start w:val="1"/>
      <w:numFmt w:val="decimal"/>
      <w:pStyle w:val="TableofFigures"/>
      <w:lvlText w:val="Figure %1."/>
      <w:lvlJc w:val="left"/>
      <w:pPr>
        <w:ind w:left="851" w:hanging="851"/>
      </w:pPr>
      <w:rPr>
        <w:rFonts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0"/>
  </w:num>
  <w:num w:numId="2">
    <w:abstractNumId w:val="20"/>
  </w:num>
  <w:num w:numId="3">
    <w:abstractNumId w:val="24"/>
  </w:num>
  <w:num w:numId="4">
    <w:abstractNumId w:val="15"/>
  </w:num>
  <w:num w:numId="5">
    <w:abstractNumId w:val="14"/>
  </w:num>
  <w:num w:numId="6">
    <w:abstractNumId w:val="22"/>
  </w:num>
  <w:num w:numId="7">
    <w:abstractNumId w:val="37"/>
  </w:num>
  <w:num w:numId="8">
    <w:abstractNumId w:val="35"/>
  </w:num>
  <w:num w:numId="9">
    <w:abstractNumId w:val="25"/>
  </w:num>
  <w:num w:numId="10">
    <w:abstractNumId w:val="9"/>
  </w:num>
  <w:num w:numId="11">
    <w:abstractNumId w:val="8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21"/>
  </w:num>
  <w:num w:numId="21">
    <w:abstractNumId w:val="25"/>
    <w:lvlOverride w:ilvl="0">
      <w:lvl w:ilvl="0">
        <w:numFmt w:val="decimal"/>
        <w:pStyle w:val="Heading1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numFmt w:val="decimal"/>
        <w:pStyle w:val="Heading2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numFmt w:val="decimal"/>
        <w:pStyle w:val="Heading3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numFmt w:val="decimal"/>
        <w:pStyle w:val="Heading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2">
    <w:abstractNumId w:val="25"/>
    <w:lvlOverride w:ilvl="0">
      <w:lvl w:ilvl="0">
        <w:numFmt w:val="decimal"/>
        <w:pStyle w:val="Heading1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numFmt w:val="decimal"/>
        <w:pStyle w:val="Heading2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numFmt w:val="decimal"/>
        <w:pStyle w:val="Heading3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numFmt w:val="decimal"/>
        <w:pStyle w:val="Heading4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3">
    <w:abstractNumId w:val="38"/>
  </w:num>
  <w:num w:numId="24">
    <w:abstractNumId w:val="19"/>
  </w:num>
  <w:num w:numId="25">
    <w:abstractNumId w:val="18"/>
  </w:num>
  <w:num w:numId="26">
    <w:abstractNumId w:val="23"/>
  </w:num>
  <w:num w:numId="27">
    <w:abstractNumId w:val="13"/>
  </w:num>
  <w:num w:numId="28">
    <w:abstractNumId w:val="29"/>
  </w:num>
  <w:num w:numId="29">
    <w:abstractNumId w:val="34"/>
  </w:num>
  <w:num w:numId="30">
    <w:abstractNumId w:val="31"/>
  </w:num>
  <w:num w:numId="31">
    <w:abstractNumId w:val="33"/>
  </w:num>
  <w:num w:numId="32">
    <w:abstractNumId w:val="11"/>
  </w:num>
  <w:num w:numId="33">
    <w:abstractNumId w:val="17"/>
  </w:num>
  <w:num w:numId="34">
    <w:abstractNumId w:val="26"/>
  </w:num>
  <w:num w:numId="35">
    <w:abstractNumId w:val="32"/>
  </w:num>
  <w:num w:numId="36">
    <w:abstractNumId w:val="16"/>
  </w:num>
  <w:num w:numId="37">
    <w:abstractNumId w:val="36"/>
  </w:num>
  <w:num w:numId="38">
    <w:abstractNumId w:val="28"/>
  </w:num>
  <w:num w:numId="39">
    <w:abstractNumId w:val="27"/>
  </w:num>
  <w:num w:numId="40">
    <w:abstractNumId w:val="12"/>
  </w:num>
  <w:num w:numId="4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intFractionalCharacterWidth/>
  <w:embedSystemFonts/>
  <w:proofState w:spelling="clean" w:grammar="clean"/>
  <w:attachedTemplate r:id="rId1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doNotHyphenateCaps/>
  <w:displayHorizontalDrawingGridEvery w:val="0"/>
  <w:displayVerticalDrawingGridEvery w:val="0"/>
  <w:doNotUseMarginsForDrawingGridOrigin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A7A"/>
    <w:rsid w:val="00005024"/>
    <w:rsid w:val="0000580A"/>
    <w:rsid w:val="00007727"/>
    <w:rsid w:val="00012C32"/>
    <w:rsid w:val="000142AF"/>
    <w:rsid w:val="00014C82"/>
    <w:rsid w:val="000154AE"/>
    <w:rsid w:val="00016FFF"/>
    <w:rsid w:val="0002609C"/>
    <w:rsid w:val="00044ED6"/>
    <w:rsid w:val="00045EA0"/>
    <w:rsid w:val="0004732D"/>
    <w:rsid w:val="00062FF8"/>
    <w:rsid w:val="0007523A"/>
    <w:rsid w:val="00081306"/>
    <w:rsid w:val="00081E6B"/>
    <w:rsid w:val="00084456"/>
    <w:rsid w:val="00086349"/>
    <w:rsid w:val="00094F25"/>
    <w:rsid w:val="000962EA"/>
    <w:rsid w:val="000A3F87"/>
    <w:rsid w:val="000B4986"/>
    <w:rsid w:val="000B66DA"/>
    <w:rsid w:val="000C2AB3"/>
    <w:rsid w:val="000D01D1"/>
    <w:rsid w:val="000D1DB1"/>
    <w:rsid w:val="000D5F57"/>
    <w:rsid w:val="000D758E"/>
    <w:rsid w:val="000E2300"/>
    <w:rsid w:val="000E70F6"/>
    <w:rsid w:val="000F1AFA"/>
    <w:rsid w:val="000F4D69"/>
    <w:rsid w:val="000F5883"/>
    <w:rsid w:val="000F648B"/>
    <w:rsid w:val="00100738"/>
    <w:rsid w:val="00103749"/>
    <w:rsid w:val="001062A5"/>
    <w:rsid w:val="00107693"/>
    <w:rsid w:val="00114E44"/>
    <w:rsid w:val="001155B5"/>
    <w:rsid w:val="00117F0D"/>
    <w:rsid w:val="00121B30"/>
    <w:rsid w:val="00123BEE"/>
    <w:rsid w:val="0012546B"/>
    <w:rsid w:val="0013061F"/>
    <w:rsid w:val="00132446"/>
    <w:rsid w:val="00133598"/>
    <w:rsid w:val="00135BC8"/>
    <w:rsid w:val="001377BB"/>
    <w:rsid w:val="0013780E"/>
    <w:rsid w:val="0013788B"/>
    <w:rsid w:val="00152106"/>
    <w:rsid w:val="00155DB5"/>
    <w:rsid w:val="00156630"/>
    <w:rsid w:val="00166CF0"/>
    <w:rsid w:val="00167FFB"/>
    <w:rsid w:val="00171399"/>
    <w:rsid w:val="00171738"/>
    <w:rsid w:val="00171F43"/>
    <w:rsid w:val="00173048"/>
    <w:rsid w:val="00191691"/>
    <w:rsid w:val="00191D66"/>
    <w:rsid w:val="00195222"/>
    <w:rsid w:val="001A271C"/>
    <w:rsid w:val="001A319C"/>
    <w:rsid w:val="001A4094"/>
    <w:rsid w:val="001B2284"/>
    <w:rsid w:val="001B62B8"/>
    <w:rsid w:val="001B6854"/>
    <w:rsid w:val="001C39D5"/>
    <w:rsid w:val="001C46B0"/>
    <w:rsid w:val="001C770C"/>
    <w:rsid w:val="001D59EA"/>
    <w:rsid w:val="001D5CEC"/>
    <w:rsid w:val="001D6C99"/>
    <w:rsid w:val="001E4ECD"/>
    <w:rsid w:val="001E59BB"/>
    <w:rsid w:val="001E6FB5"/>
    <w:rsid w:val="001F274A"/>
    <w:rsid w:val="001F77B2"/>
    <w:rsid w:val="001F7B4F"/>
    <w:rsid w:val="002006E3"/>
    <w:rsid w:val="00205EF8"/>
    <w:rsid w:val="00206006"/>
    <w:rsid w:val="002130E3"/>
    <w:rsid w:val="00214B9E"/>
    <w:rsid w:val="00214F6F"/>
    <w:rsid w:val="00215DCF"/>
    <w:rsid w:val="0022690C"/>
    <w:rsid w:val="002305C5"/>
    <w:rsid w:val="00233BC1"/>
    <w:rsid w:val="002424CF"/>
    <w:rsid w:val="00251B49"/>
    <w:rsid w:val="00253EA7"/>
    <w:rsid w:val="00254EFA"/>
    <w:rsid w:val="00261075"/>
    <w:rsid w:val="002635D1"/>
    <w:rsid w:val="0026628E"/>
    <w:rsid w:val="00272962"/>
    <w:rsid w:val="00273C06"/>
    <w:rsid w:val="00277560"/>
    <w:rsid w:val="00277901"/>
    <w:rsid w:val="00280419"/>
    <w:rsid w:val="00281343"/>
    <w:rsid w:val="002848A1"/>
    <w:rsid w:val="00293B3E"/>
    <w:rsid w:val="002A46AD"/>
    <w:rsid w:val="002B0FB6"/>
    <w:rsid w:val="002B71E8"/>
    <w:rsid w:val="002C00D6"/>
    <w:rsid w:val="002C2914"/>
    <w:rsid w:val="002C543B"/>
    <w:rsid w:val="002C669D"/>
    <w:rsid w:val="002D4F2C"/>
    <w:rsid w:val="002D5FC2"/>
    <w:rsid w:val="002D7E18"/>
    <w:rsid w:val="002E36CE"/>
    <w:rsid w:val="002F2663"/>
    <w:rsid w:val="002F7DC0"/>
    <w:rsid w:val="00305EBE"/>
    <w:rsid w:val="00312062"/>
    <w:rsid w:val="00315D07"/>
    <w:rsid w:val="003221CF"/>
    <w:rsid w:val="003223FC"/>
    <w:rsid w:val="00324069"/>
    <w:rsid w:val="003250A3"/>
    <w:rsid w:val="00327C57"/>
    <w:rsid w:val="003326D1"/>
    <w:rsid w:val="00333631"/>
    <w:rsid w:val="003349AB"/>
    <w:rsid w:val="00336D20"/>
    <w:rsid w:val="0034055D"/>
    <w:rsid w:val="00345B91"/>
    <w:rsid w:val="00353FB2"/>
    <w:rsid w:val="0036606E"/>
    <w:rsid w:val="0036662E"/>
    <w:rsid w:val="00367EF3"/>
    <w:rsid w:val="003749CF"/>
    <w:rsid w:val="00380851"/>
    <w:rsid w:val="00380B6B"/>
    <w:rsid w:val="00387D9F"/>
    <w:rsid w:val="00394CCC"/>
    <w:rsid w:val="003971EB"/>
    <w:rsid w:val="003A5DE6"/>
    <w:rsid w:val="003B3B20"/>
    <w:rsid w:val="003C2835"/>
    <w:rsid w:val="003C3A59"/>
    <w:rsid w:val="003C7A9F"/>
    <w:rsid w:val="003D6568"/>
    <w:rsid w:val="003D7D74"/>
    <w:rsid w:val="003E72F3"/>
    <w:rsid w:val="003F4243"/>
    <w:rsid w:val="0040138E"/>
    <w:rsid w:val="00402469"/>
    <w:rsid w:val="004040D2"/>
    <w:rsid w:val="004057F0"/>
    <w:rsid w:val="004103E0"/>
    <w:rsid w:val="004104A3"/>
    <w:rsid w:val="00417A97"/>
    <w:rsid w:val="00420EFA"/>
    <w:rsid w:val="00421605"/>
    <w:rsid w:val="00424873"/>
    <w:rsid w:val="00424B46"/>
    <w:rsid w:val="00435C0F"/>
    <w:rsid w:val="00435F7E"/>
    <w:rsid w:val="00437799"/>
    <w:rsid w:val="00453BD4"/>
    <w:rsid w:val="00460EF3"/>
    <w:rsid w:val="00462623"/>
    <w:rsid w:val="00463C2E"/>
    <w:rsid w:val="0046645B"/>
    <w:rsid w:val="00471345"/>
    <w:rsid w:val="00471A10"/>
    <w:rsid w:val="00472510"/>
    <w:rsid w:val="004801CE"/>
    <w:rsid w:val="004837F3"/>
    <w:rsid w:val="00484DDF"/>
    <w:rsid w:val="0048603C"/>
    <w:rsid w:val="0048785B"/>
    <w:rsid w:val="004912F4"/>
    <w:rsid w:val="00492CE4"/>
    <w:rsid w:val="004A156D"/>
    <w:rsid w:val="004A1D1D"/>
    <w:rsid w:val="004A56C0"/>
    <w:rsid w:val="004B7379"/>
    <w:rsid w:val="004C0C56"/>
    <w:rsid w:val="004C7D07"/>
    <w:rsid w:val="004D04A7"/>
    <w:rsid w:val="004D11AB"/>
    <w:rsid w:val="004D2103"/>
    <w:rsid w:val="004E0782"/>
    <w:rsid w:val="004E2ED4"/>
    <w:rsid w:val="004E3631"/>
    <w:rsid w:val="004E3FBC"/>
    <w:rsid w:val="004E48CF"/>
    <w:rsid w:val="004E520D"/>
    <w:rsid w:val="004E6614"/>
    <w:rsid w:val="004E6894"/>
    <w:rsid w:val="004F24C6"/>
    <w:rsid w:val="004F29D3"/>
    <w:rsid w:val="004F7C31"/>
    <w:rsid w:val="005017A7"/>
    <w:rsid w:val="00505FCB"/>
    <w:rsid w:val="005067EC"/>
    <w:rsid w:val="005074AA"/>
    <w:rsid w:val="00522214"/>
    <w:rsid w:val="005252C6"/>
    <w:rsid w:val="005306D1"/>
    <w:rsid w:val="005360C6"/>
    <w:rsid w:val="0054067E"/>
    <w:rsid w:val="00544795"/>
    <w:rsid w:val="0054595F"/>
    <w:rsid w:val="00554437"/>
    <w:rsid w:val="005634B2"/>
    <w:rsid w:val="0056473A"/>
    <w:rsid w:val="00573556"/>
    <w:rsid w:val="0058119F"/>
    <w:rsid w:val="0058543B"/>
    <w:rsid w:val="00590CE8"/>
    <w:rsid w:val="005917F2"/>
    <w:rsid w:val="005924B9"/>
    <w:rsid w:val="005926A1"/>
    <w:rsid w:val="0059751C"/>
    <w:rsid w:val="00597C02"/>
    <w:rsid w:val="005A23BA"/>
    <w:rsid w:val="005A5F2D"/>
    <w:rsid w:val="005A71B2"/>
    <w:rsid w:val="005B72B4"/>
    <w:rsid w:val="005C1285"/>
    <w:rsid w:val="005C13E4"/>
    <w:rsid w:val="005C534F"/>
    <w:rsid w:val="005C5509"/>
    <w:rsid w:val="005D3A50"/>
    <w:rsid w:val="005D40B3"/>
    <w:rsid w:val="005E44A3"/>
    <w:rsid w:val="005E64B0"/>
    <w:rsid w:val="005F125D"/>
    <w:rsid w:val="005F345B"/>
    <w:rsid w:val="005F7ADB"/>
    <w:rsid w:val="0060612E"/>
    <w:rsid w:val="00607E50"/>
    <w:rsid w:val="00607F22"/>
    <w:rsid w:val="00616E42"/>
    <w:rsid w:val="006247FE"/>
    <w:rsid w:val="0063138B"/>
    <w:rsid w:val="006321F8"/>
    <w:rsid w:val="00633362"/>
    <w:rsid w:val="00635FB7"/>
    <w:rsid w:val="00636300"/>
    <w:rsid w:val="00646FE6"/>
    <w:rsid w:val="00654D2C"/>
    <w:rsid w:val="006563AB"/>
    <w:rsid w:val="00660007"/>
    <w:rsid w:val="00664777"/>
    <w:rsid w:val="00665FF2"/>
    <w:rsid w:val="00673E75"/>
    <w:rsid w:val="00675333"/>
    <w:rsid w:val="006816D1"/>
    <w:rsid w:val="00681717"/>
    <w:rsid w:val="00686284"/>
    <w:rsid w:val="00691FAB"/>
    <w:rsid w:val="006A22EA"/>
    <w:rsid w:val="006A49A5"/>
    <w:rsid w:val="006A73EA"/>
    <w:rsid w:val="006B1540"/>
    <w:rsid w:val="006B2DD6"/>
    <w:rsid w:val="006B332F"/>
    <w:rsid w:val="006B359D"/>
    <w:rsid w:val="006B4D01"/>
    <w:rsid w:val="006B4D51"/>
    <w:rsid w:val="006B533B"/>
    <w:rsid w:val="006C429A"/>
    <w:rsid w:val="006C5CDB"/>
    <w:rsid w:val="006C7C45"/>
    <w:rsid w:val="006D3A7C"/>
    <w:rsid w:val="006E1982"/>
    <w:rsid w:val="006E208E"/>
    <w:rsid w:val="006E2DA6"/>
    <w:rsid w:val="006E58B6"/>
    <w:rsid w:val="006F1CD5"/>
    <w:rsid w:val="006F2D10"/>
    <w:rsid w:val="0070286C"/>
    <w:rsid w:val="00707B9A"/>
    <w:rsid w:val="00710820"/>
    <w:rsid w:val="00721E15"/>
    <w:rsid w:val="00726476"/>
    <w:rsid w:val="00731378"/>
    <w:rsid w:val="007370A4"/>
    <w:rsid w:val="00747F6C"/>
    <w:rsid w:val="00754E42"/>
    <w:rsid w:val="00755888"/>
    <w:rsid w:val="0076295E"/>
    <w:rsid w:val="00762C0E"/>
    <w:rsid w:val="00771511"/>
    <w:rsid w:val="0077315A"/>
    <w:rsid w:val="0077442B"/>
    <w:rsid w:val="00783B43"/>
    <w:rsid w:val="00787E78"/>
    <w:rsid w:val="00790138"/>
    <w:rsid w:val="007919D2"/>
    <w:rsid w:val="00792907"/>
    <w:rsid w:val="007930AD"/>
    <w:rsid w:val="00793473"/>
    <w:rsid w:val="00793899"/>
    <w:rsid w:val="007A26E4"/>
    <w:rsid w:val="007A5141"/>
    <w:rsid w:val="007B354E"/>
    <w:rsid w:val="007B4648"/>
    <w:rsid w:val="007B6286"/>
    <w:rsid w:val="007B7ED9"/>
    <w:rsid w:val="007D4F09"/>
    <w:rsid w:val="007D5DE5"/>
    <w:rsid w:val="007E50C6"/>
    <w:rsid w:val="007E6A9B"/>
    <w:rsid w:val="007E7CF9"/>
    <w:rsid w:val="007F0B83"/>
    <w:rsid w:val="007F589B"/>
    <w:rsid w:val="007F64F2"/>
    <w:rsid w:val="00802F35"/>
    <w:rsid w:val="008076BA"/>
    <w:rsid w:val="00807B75"/>
    <w:rsid w:val="008137D2"/>
    <w:rsid w:val="008142E6"/>
    <w:rsid w:val="008156C2"/>
    <w:rsid w:val="00816CB0"/>
    <w:rsid w:val="0081761B"/>
    <w:rsid w:val="00822911"/>
    <w:rsid w:val="00823849"/>
    <w:rsid w:val="00831130"/>
    <w:rsid w:val="0085449A"/>
    <w:rsid w:val="00855291"/>
    <w:rsid w:val="008557C8"/>
    <w:rsid w:val="00855F22"/>
    <w:rsid w:val="00870C53"/>
    <w:rsid w:val="008734AD"/>
    <w:rsid w:val="0087561F"/>
    <w:rsid w:val="00881FAC"/>
    <w:rsid w:val="008941FC"/>
    <w:rsid w:val="00897660"/>
    <w:rsid w:val="008A22BE"/>
    <w:rsid w:val="008A6008"/>
    <w:rsid w:val="008B2F25"/>
    <w:rsid w:val="008C0070"/>
    <w:rsid w:val="008C3446"/>
    <w:rsid w:val="008C420F"/>
    <w:rsid w:val="008C4E8C"/>
    <w:rsid w:val="008C5E85"/>
    <w:rsid w:val="008D0352"/>
    <w:rsid w:val="008D27B6"/>
    <w:rsid w:val="008D515C"/>
    <w:rsid w:val="008D5620"/>
    <w:rsid w:val="008D711A"/>
    <w:rsid w:val="008F628F"/>
    <w:rsid w:val="0090472B"/>
    <w:rsid w:val="009257D3"/>
    <w:rsid w:val="009267AC"/>
    <w:rsid w:val="009321C4"/>
    <w:rsid w:val="00943D96"/>
    <w:rsid w:val="00946B6F"/>
    <w:rsid w:val="00947E04"/>
    <w:rsid w:val="00953B30"/>
    <w:rsid w:val="00955898"/>
    <w:rsid w:val="00956453"/>
    <w:rsid w:val="00957971"/>
    <w:rsid w:val="009609EF"/>
    <w:rsid w:val="00961317"/>
    <w:rsid w:val="009618FF"/>
    <w:rsid w:val="00961A9D"/>
    <w:rsid w:val="00962B0C"/>
    <w:rsid w:val="009672C0"/>
    <w:rsid w:val="00967359"/>
    <w:rsid w:val="009725B4"/>
    <w:rsid w:val="009751D4"/>
    <w:rsid w:val="00984974"/>
    <w:rsid w:val="00984E3D"/>
    <w:rsid w:val="00991542"/>
    <w:rsid w:val="00993ADF"/>
    <w:rsid w:val="00996EA5"/>
    <w:rsid w:val="009A3B85"/>
    <w:rsid w:val="009A715C"/>
    <w:rsid w:val="009B3ED2"/>
    <w:rsid w:val="009B79CC"/>
    <w:rsid w:val="009C073C"/>
    <w:rsid w:val="009D09A0"/>
    <w:rsid w:val="009D22A3"/>
    <w:rsid w:val="009D2AC6"/>
    <w:rsid w:val="009D4C79"/>
    <w:rsid w:val="009E126D"/>
    <w:rsid w:val="009E46BE"/>
    <w:rsid w:val="009F450D"/>
    <w:rsid w:val="009F5BE6"/>
    <w:rsid w:val="009F78C7"/>
    <w:rsid w:val="00A00619"/>
    <w:rsid w:val="00A035F6"/>
    <w:rsid w:val="00A23EDD"/>
    <w:rsid w:val="00A32C4D"/>
    <w:rsid w:val="00A468A8"/>
    <w:rsid w:val="00A57372"/>
    <w:rsid w:val="00A608FD"/>
    <w:rsid w:val="00A64ED0"/>
    <w:rsid w:val="00A67C08"/>
    <w:rsid w:val="00A7525B"/>
    <w:rsid w:val="00A8518E"/>
    <w:rsid w:val="00A85977"/>
    <w:rsid w:val="00A9204E"/>
    <w:rsid w:val="00A92C45"/>
    <w:rsid w:val="00A96559"/>
    <w:rsid w:val="00A96CC9"/>
    <w:rsid w:val="00A97357"/>
    <w:rsid w:val="00A97DC1"/>
    <w:rsid w:val="00AA0AFF"/>
    <w:rsid w:val="00AA4B59"/>
    <w:rsid w:val="00AB6468"/>
    <w:rsid w:val="00AB6D5F"/>
    <w:rsid w:val="00AC46D8"/>
    <w:rsid w:val="00AC4C68"/>
    <w:rsid w:val="00AC4CC5"/>
    <w:rsid w:val="00AC77DB"/>
    <w:rsid w:val="00AD2F9D"/>
    <w:rsid w:val="00AD42D7"/>
    <w:rsid w:val="00AE11DD"/>
    <w:rsid w:val="00AF20A2"/>
    <w:rsid w:val="00AF2B6B"/>
    <w:rsid w:val="00B01684"/>
    <w:rsid w:val="00B04B71"/>
    <w:rsid w:val="00B11560"/>
    <w:rsid w:val="00B15EAC"/>
    <w:rsid w:val="00B22725"/>
    <w:rsid w:val="00B24369"/>
    <w:rsid w:val="00B322BB"/>
    <w:rsid w:val="00B42D88"/>
    <w:rsid w:val="00B4308F"/>
    <w:rsid w:val="00B4327A"/>
    <w:rsid w:val="00B4350D"/>
    <w:rsid w:val="00B473DE"/>
    <w:rsid w:val="00B50AC9"/>
    <w:rsid w:val="00B52055"/>
    <w:rsid w:val="00B54B20"/>
    <w:rsid w:val="00B54C07"/>
    <w:rsid w:val="00B62EC6"/>
    <w:rsid w:val="00B64127"/>
    <w:rsid w:val="00B657A6"/>
    <w:rsid w:val="00B661CF"/>
    <w:rsid w:val="00B66C63"/>
    <w:rsid w:val="00B76223"/>
    <w:rsid w:val="00B83676"/>
    <w:rsid w:val="00B84482"/>
    <w:rsid w:val="00B926BA"/>
    <w:rsid w:val="00BA2E03"/>
    <w:rsid w:val="00BA3BBA"/>
    <w:rsid w:val="00BA782C"/>
    <w:rsid w:val="00BB1121"/>
    <w:rsid w:val="00BB59AA"/>
    <w:rsid w:val="00BB65BC"/>
    <w:rsid w:val="00BC3839"/>
    <w:rsid w:val="00BD0B0F"/>
    <w:rsid w:val="00BE47CE"/>
    <w:rsid w:val="00BE7234"/>
    <w:rsid w:val="00BF381F"/>
    <w:rsid w:val="00BF4C10"/>
    <w:rsid w:val="00BF6E5C"/>
    <w:rsid w:val="00BF73A9"/>
    <w:rsid w:val="00C05B1E"/>
    <w:rsid w:val="00C06FA7"/>
    <w:rsid w:val="00C10491"/>
    <w:rsid w:val="00C10DCB"/>
    <w:rsid w:val="00C15270"/>
    <w:rsid w:val="00C166FD"/>
    <w:rsid w:val="00C22982"/>
    <w:rsid w:val="00C249AB"/>
    <w:rsid w:val="00C3051B"/>
    <w:rsid w:val="00C336BC"/>
    <w:rsid w:val="00C3404F"/>
    <w:rsid w:val="00C342F7"/>
    <w:rsid w:val="00C43AB4"/>
    <w:rsid w:val="00C44B60"/>
    <w:rsid w:val="00C44C49"/>
    <w:rsid w:val="00C501AD"/>
    <w:rsid w:val="00C5796C"/>
    <w:rsid w:val="00C63F81"/>
    <w:rsid w:val="00C64A5D"/>
    <w:rsid w:val="00C66532"/>
    <w:rsid w:val="00C67BF0"/>
    <w:rsid w:val="00C7244E"/>
    <w:rsid w:val="00C72BD7"/>
    <w:rsid w:val="00C81B0C"/>
    <w:rsid w:val="00C826E6"/>
    <w:rsid w:val="00C91DD6"/>
    <w:rsid w:val="00C921F5"/>
    <w:rsid w:val="00C92708"/>
    <w:rsid w:val="00C92F30"/>
    <w:rsid w:val="00C93AD1"/>
    <w:rsid w:val="00CA0C70"/>
    <w:rsid w:val="00CA254C"/>
    <w:rsid w:val="00CA7689"/>
    <w:rsid w:val="00CB682C"/>
    <w:rsid w:val="00CB76C9"/>
    <w:rsid w:val="00CC5FC6"/>
    <w:rsid w:val="00CE1C4C"/>
    <w:rsid w:val="00CE4D90"/>
    <w:rsid w:val="00CF4424"/>
    <w:rsid w:val="00CF7AE9"/>
    <w:rsid w:val="00CF7B25"/>
    <w:rsid w:val="00D0095B"/>
    <w:rsid w:val="00D110FD"/>
    <w:rsid w:val="00D14459"/>
    <w:rsid w:val="00D14541"/>
    <w:rsid w:val="00D14DCB"/>
    <w:rsid w:val="00D15990"/>
    <w:rsid w:val="00D26680"/>
    <w:rsid w:val="00D31ECA"/>
    <w:rsid w:val="00D36B59"/>
    <w:rsid w:val="00D37147"/>
    <w:rsid w:val="00D46CD3"/>
    <w:rsid w:val="00D47F0F"/>
    <w:rsid w:val="00D54DDF"/>
    <w:rsid w:val="00D62DD0"/>
    <w:rsid w:val="00D64129"/>
    <w:rsid w:val="00D64877"/>
    <w:rsid w:val="00D648E1"/>
    <w:rsid w:val="00D65BD0"/>
    <w:rsid w:val="00D74040"/>
    <w:rsid w:val="00D7770B"/>
    <w:rsid w:val="00D835CF"/>
    <w:rsid w:val="00D850D9"/>
    <w:rsid w:val="00D91B8D"/>
    <w:rsid w:val="00D9393A"/>
    <w:rsid w:val="00D94D5E"/>
    <w:rsid w:val="00DA03FB"/>
    <w:rsid w:val="00DA42DC"/>
    <w:rsid w:val="00DA5C6B"/>
    <w:rsid w:val="00DB0617"/>
    <w:rsid w:val="00DB0AA8"/>
    <w:rsid w:val="00DB130F"/>
    <w:rsid w:val="00DB2E8A"/>
    <w:rsid w:val="00DB48F2"/>
    <w:rsid w:val="00DB6388"/>
    <w:rsid w:val="00DD0263"/>
    <w:rsid w:val="00DD21AC"/>
    <w:rsid w:val="00DD2585"/>
    <w:rsid w:val="00DD3192"/>
    <w:rsid w:val="00DD51BF"/>
    <w:rsid w:val="00DD5A0D"/>
    <w:rsid w:val="00DD5CF8"/>
    <w:rsid w:val="00DE08BA"/>
    <w:rsid w:val="00DE6383"/>
    <w:rsid w:val="00DF67FE"/>
    <w:rsid w:val="00E00AE6"/>
    <w:rsid w:val="00E0160D"/>
    <w:rsid w:val="00E02332"/>
    <w:rsid w:val="00E150E7"/>
    <w:rsid w:val="00E174DD"/>
    <w:rsid w:val="00E21BDD"/>
    <w:rsid w:val="00E23198"/>
    <w:rsid w:val="00E251CF"/>
    <w:rsid w:val="00E27117"/>
    <w:rsid w:val="00E31A7A"/>
    <w:rsid w:val="00E32010"/>
    <w:rsid w:val="00E34152"/>
    <w:rsid w:val="00E405AA"/>
    <w:rsid w:val="00E4380E"/>
    <w:rsid w:val="00E46E4B"/>
    <w:rsid w:val="00E47F8B"/>
    <w:rsid w:val="00E50B6F"/>
    <w:rsid w:val="00E67B90"/>
    <w:rsid w:val="00E74158"/>
    <w:rsid w:val="00E74317"/>
    <w:rsid w:val="00E744A9"/>
    <w:rsid w:val="00E80F03"/>
    <w:rsid w:val="00E821CD"/>
    <w:rsid w:val="00E8379C"/>
    <w:rsid w:val="00E84894"/>
    <w:rsid w:val="00E905EA"/>
    <w:rsid w:val="00E9594D"/>
    <w:rsid w:val="00E96166"/>
    <w:rsid w:val="00E9669E"/>
    <w:rsid w:val="00EA0C31"/>
    <w:rsid w:val="00EA32E8"/>
    <w:rsid w:val="00EB13C1"/>
    <w:rsid w:val="00EB247A"/>
    <w:rsid w:val="00EB36C3"/>
    <w:rsid w:val="00EB43B0"/>
    <w:rsid w:val="00EB60A0"/>
    <w:rsid w:val="00EB62BC"/>
    <w:rsid w:val="00EB75DB"/>
    <w:rsid w:val="00EC37D4"/>
    <w:rsid w:val="00ED4E8D"/>
    <w:rsid w:val="00ED7697"/>
    <w:rsid w:val="00EE244B"/>
    <w:rsid w:val="00EE2AC4"/>
    <w:rsid w:val="00EE582A"/>
    <w:rsid w:val="00EF0DBA"/>
    <w:rsid w:val="00EF2102"/>
    <w:rsid w:val="00F11C78"/>
    <w:rsid w:val="00F2492C"/>
    <w:rsid w:val="00F26039"/>
    <w:rsid w:val="00F26484"/>
    <w:rsid w:val="00F3108C"/>
    <w:rsid w:val="00F35FB7"/>
    <w:rsid w:val="00F50DD7"/>
    <w:rsid w:val="00F521EA"/>
    <w:rsid w:val="00F5466A"/>
    <w:rsid w:val="00F5646B"/>
    <w:rsid w:val="00F65425"/>
    <w:rsid w:val="00F6760F"/>
    <w:rsid w:val="00F7003E"/>
    <w:rsid w:val="00F720B5"/>
    <w:rsid w:val="00F75688"/>
    <w:rsid w:val="00F950D9"/>
    <w:rsid w:val="00F962C2"/>
    <w:rsid w:val="00F96B09"/>
    <w:rsid w:val="00FA2DBD"/>
    <w:rsid w:val="00FA39E9"/>
    <w:rsid w:val="00FA41BD"/>
    <w:rsid w:val="00FA67D3"/>
    <w:rsid w:val="00FB0515"/>
    <w:rsid w:val="00FB0B11"/>
    <w:rsid w:val="00FB2298"/>
    <w:rsid w:val="00FB2802"/>
    <w:rsid w:val="00FB407D"/>
    <w:rsid w:val="00FB4FBF"/>
    <w:rsid w:val="00FC0845"/>
    <w:rsid w:val="00FC5B67"/>
    <w:rsid w:val="00FC7488"/>
    <w:rsid w:val="00FD0326"/>
    <w:rsid w:val="00FE38C9"/>
    <w:rsid w:val="00FF2329"/>
    <w:rsid w:val="00FF6EBE"/>
    <w:rsid w:val="010020A3"/>
    <w:rsid w:val="01EA79BE"/>
    <w:rsid w:val="022B83EC"/>
    <w:rsid w:val="02390FB4"/>
    <w:rsid w:val="02415CE2"/>
    <w:rsid w:val="02F454C9"/>
    <w:rsid w:val="0339FCD9"/>
    <w:rsid w:val="03BC9B26"/>
    <w:rsid w:val="03F773FE"/>
    <w:rsid w:val="040D97FA"/>
    <w:rsid w:val="0466DDBB"/>
    <w:rsid w:val="0467BAEC"/>
    <w:rsid w:val="04A76EF2"/>
    <w:rsid w:val="04DBC689"/>
    <w:rsid w:val="04F95A31"/>
    <w:rsid w:val="053A0F6E"/>
    <w:rsid w:val="0570ACD6"/>
    <w:rsid w:val="065F55E3"/>
    <w:rsid w:val="06AF59FA"/>
    <w:rsid w:val="070646ED"/>
    <w:rsid w:val="07AB198C"/>
    <w:rsid w:val="07E2657D"/>
    <w:rsid w:val="07F1EE35"/>
    <w:rsid w:val="07FD195C"/>
    <w:rsid w:val="0882FDB4"/>
    <w:rsid w:val="0A4FD560"/>
    <w:rsid w:val="0A84B861"/>
    <w:rsid w:val="0AE80122"/>
    <w:rsid w:val="0B7976E4"/>
    <w:rsid w:val="0BBBB8D1"/>
    <w:rsid w:val="0BCCFFA2"/>
    <w:rsid w:val="0C3C180D"/>
    <w:rsid w:val="0C434A04"/>
    <w:rsid w:val="0C730F4E"/>
    <w:rsid w:val="0C7E8EB3"/>
    <w:rsid w:val="0C937A46"/>
    <w:rsid w:val="0C9BA0B5"/>
    <w:rsid w:val="0D57E9E1"/>
    <w:rsid w:val="0D590F44"/>
    <w:rsid w:val="0DA92959"/>
    <w:rsid w:val="0E21F1A1"/>
    <w:rsid w:val="0E7F3FBD"/>
    <w:rsid w:val="0EC7C957"/>
    <w:rsid w:val="0FB5C5B6"/>
    <w:rsid w:val="0FBB7245"/>
    <w:rsid w:val="103DA9E7"/>
    <w:rsid w:val="106D15BD"/>
    <w:rsid w:val="108F5294"/>
    <w:rsid w:val="108F9F51"/>
    <w:rsid w:val="10AA243E"/>
    <w:rsid w:val="113BB28B"/>
    <w:rsid w:val="117808EF"/>
    <w:rsid w:val="122B6FB2"/>
    <w:rsid w:val="126A7254"/>
    <w:rsid w:val="12D8C033"/>
    <w:rsid w:val="12E92456"/>
    <w:rsid w:val="12EBE40D"/>
    <w:rsid w:val="130F42AC"/>
    <w:rsid w:val="132F7A36"/>
    <w:rsid w:val="1350AD24"/>
    <w:rsid w:val="13BEE92A"/>
    <w:rsid w:val="13E138B4"/>
    <w:rsid w:val="142ABB39"/>
    <w:rsid w:val="1479BA6E"/>
    <w:rsid w:val="14AAC44E"/>
    <w:rsid w:val="14C76602"/>
    <w:rsid w:val="14FF5303"/>
    <w:rsid w:val="152FB5C8"/>
    <w:rsid w:val="1597E1F1"/>
    <w:rsid w:val="15CD9515"/>
    <w:rsid w:val="164282FB"/>
    <w:rsid w:val="16F02F79"/>
    <w:rsid w:val="1784C99A"/>
    <w:rsid w:val="17AADD79"/>
    <w:rsid w:val="17AEF7B7"/>
    <w:rsid w:val="18D235D1"/>
    <w:rsid w:val="1902E3E6"/>
    <w:rsid w:val="199A46DB"/>
    <w:rsid w:val="19F01020"/>
    <w:rsid w:val="1A3953B8"/>
    <w:rsid w:val="1AE69879"/>
    <w:rsid w:val="1B1D09C6"/>
    <w:rsid w:val="1C5DDF7C"/>
    <w:rsid w:val="1C67DBEC"/>
    <w:rsid w:val="1CDECC13"/>
    <w:rsid w:val="1D241D97"/>
    <w:rsid w:val="1D748FE3"/>
    <w:rsid w:val="1DD122E3"/>
    <w:rsid w:val="1DE4C23B"/>
    <w:rsid w:val="1E1173DD"/>
    <w:rsid w:val="1E7A9C74"/>
    <w:rsid w:val="1E93C514"/>
    <w:rsid w:val="1EAEFFCE"/>
    <w:rsid w:val="1EB60099"/>
    <w:rsid w:val="1EC13AFF"/>
    <w:rsid w:val="1F317030"/>
    <w:rsid w:val="1F8359FE"/>
    <w:rsid w:val="1F9D2363"/>
    <w:rsid w:val="1FF4D4E1"/>
    <w:rsid w:val="1FFA5461"/>
    <w:rsid w:val="205AAD36"/>
    <w:rsid w:val="2081DCDE"/>
    <w:rsid w:val="2088B90C"/>
    <w:rsid w:val="20D46891"/>
    <w:rsid w:val="20EBFE02"/>
    <w:rsid w:val="210BABBB"/>
    <w:rsid w:val="211C62FD"/>
    <w:rsid w:val="213BB719"/>
    <w:rsid w:val="21EF49DF"/>
    <w:rsid w:val="22690CCA"/>
    <w:rsid w:val="226EA92B"/>
    <w:rsid w:val="229BE1BE"/>
    <w:rsid w:val="229F44D3"/>
    <w:rsid w:val="22BE3A71"/>
    <w:rsid w:val="22C6DA30"/>
    <w:rsid w:val="2327D608"/>
    <w:rsid w:val="2349C753"/>
    <w:rsid w:val="23516580"/>
    <w:rsid w:val="23B3ACB7"/>
    <w:rsid w:val="23D2A5FD"/>
    <w:rsid w:val="23ED26C9"/>
    <w:rsid w:val="23F12415"/>
    <w:rsid w:val="240B8BB6"/>
    <w:rsid w:val="246FC24D"/>
    <w:rsid w:val="24B7FE73"/>
    <w:rsid w:val="24EEF10D"/>
    <w:rsid w:val="252F08B3"/>
    <w:rsid w:val="25657FE2"/>
    <w:rsid w:val="258820CF"/>
    <w:rsid w:val="258CB6CC"/>
    <w:rsid w:val="25BF8DEA"/>
    <w:rsid w:val="25C5D619"/>
    <w:rsid w:val="25EAB5CB"/>
    <w:rsid w:val="260C1F18"/>
    <w:rsid w:val="2629F02D"/>
    <w:rsid w:val="265E4C10"/>
    <w:rsid w:val="26715A10"/>
    <w:rsid w:val="26D57C72"/>
    <w:rsid w:val="27188B6A"/>
    <w:rsid w:val="2736AAEE"/>
    <w:rsid w:val="27631A5E"/>
    <w:rsid w:val="2765B2C3"/>
    <w:rsid w:val="278E7CBE"/>
    <w:rsid w:val="27EF9F35"/>
    <w:rsid w:val="27FD8247"/>
    <w:rsid w:val="27FFF283"/>
    <w:rsid w:val="28666D99"/>
    <w:rsid w:val="289F9A29"/>
    <w:rsid w:val="28A61720"/>
    <w:rsid w:val="290DDF3C"/>
    <w:rsid w:val="2984A953"/>
    <w:rsid w:val="29D1B25E"/>
    <w:rsid w:val="2A52E493"/>
    <w:rsid w:val="2A694987"/>
    <w:rsid w:val="2A713BC9"/>
    <w:rsid w:val="2A8AAA6E"/>
    <w:rsid w:val="2A8AD210"/>
    <w:rsid w:val="2B0B8CE6"/>
    <w:rsid w:val="2B3FBB15"/>
    <w:rsid w:val="2B6D7E03"/>
    <w:rsid w:val="2B92A340"/>
    <w:rsid w:val="2BE42E19"/>
    <w:rsid w:val="2C376CA4"/>
    <w:rsid w:val="2C61157D"/>
    <w:rsid w:val="2C790B96"/>
    <w:rsid w:val="2CA8744A"/>
    <w:rsid w:val="2CCDCF04"/>
    <w:rsid w:val="2CFC1A77"/>
    <w:rsid w:val="2D042D28"/>
    <w:rsid w:val="2D214EFB"/>
    <w:rsid w:val="2D5C79F9"/>
    <w:rsid w:val="2D764211"/>
    <w:rsid w:val="2E63932B"/>
    <w:rsid w:val="2E6438E5"/>
    <w:rsid w:val="2E6F3407"/>
    <w:rsid w:val="2E7CAAF6"/>
    <w:rsid w:val="2EA15C88"/>
    <w:rsid w:val="2EA8CE17"/>
    <w:rsid w:val="2EF6C405"/>
    <w:rsid w:val="2F0BE777"/>
    <w:rsid w:val="2F16CF5F"/>
    <w:rsid w:val="2FC84B30"/>
    <w:rsid w:val="300DF4C1"/>
    <w:rsid w:val="30449E78"/>
    <w:rsid w:val="30AD8500"/>
    <w:rsid w:val="312B63B4"/>
    <w:rsid w:val="314C7CB9"/>
    <w:rsid w:val="317D0C61"/>
    <w:rsid w:val="319D0BB2"/>
    <w:rsid w:val="3203DF2A"/>
    <w:rsid w:val="3232ACAA"/>
    <w:rsid w:val="327169B8"/>
    <w:rsid w:val="32AB622F"/>
    <w:rsid w:val="32C73415"/>
    <w:rsid w:val="32FDE4C0"/>
    <w:rsid w:val="3318DCC2"/>
    <w:rsid w:val="331A7558"/>
    <w:rsid w:val="33A76CE3"/>
    <w:rsid w:val="33AD0C75"/>
    <w:rsid w:val="341C600A"/>
    <w:rsid w:val="34604FCC"/>
    <w:rsid w:val="34804CE3"/>
    <w:rsid w:val="34CC55C4"/>
    <w:rsid w:val="35258AE5"/>
    <w:rsid w:val="355B2D79"/>
    <w:rsid w:val="35B90464"/>
    <w:rsid w:val="35BEEAE2"/>
    <w:rsid w:val="35F6AFFD"/>
    <w:rsid w:val="35FED4D7"/>
    <w:rsid w:val="363E88B3"/>
    <w:rsid w:val="36B837D9"/>
    <w:rsid w:val="3719D82C"/>
    <w:rsid w:val="377D68B8"/>
    <w:rsid w:val="37868D0C"/>
    <w:rsid w:val="37A220DE"/>
    <w:rsid w:val="37ED4E36"/>
    <w:rsid w:val="38239615"/>
    <w:rsid w:val="384A6690"/>
    <w:rsid w:val="38929AA2"/>
    <w:rsid w:val="38A8A4C3"/>
    <w:rsid w:val="38C7B9C5"/>
    <w:rsid w:val="390E91D4"/>
    <w:rsid w:val="397EFD32"/>
    <w:rsid w:val="3AD91E52"/>
    <w:rsid w:val="3B093A42"/>
    <w:rsid w:val="3B2C28EA"/>
    <w:rsid w:val="3B3CFA5E"/>
    <w:rsid w:val="3B769535"/>
    <w:rsid w:val="3CD7A964"/>
    <w:rsid w:val="3CDD0262"/>
    <w:rsid w:val="3CE3027A"/>
    <w:rsid w:val="3CF49725"/>
    <w:rsid w:val="3D10490B"/>
    <w:rsid w:val="3D4F1AA2"/>
    <w:rsid w:val="3DD83969"/>
    <w:rsid w:val="3E4028D4"/>
    <w:rsid w:val="3E749B20"/>
    <w:rsid w:val="3EC21EB6"/>
    <w:rsid w:val="3F030306"/>
    <w:rsid w:val="3F9E3519"/>
    <w:rsid w:val="3FD482EF"/>
    <w:rsid w:val="407E3293"/>
    <w:rsid w:val="40CFE4A2"/>
    <w:rsid w:val="41B32CD4"/>
    <w:rsid w:val="4235E6D0"/>
    <w:rsid w:val="42546AB6"/>
    <w:rsid w:val="42940552"/>
    <w:rsid w:val="42E795B6"/>
    <w:rsid w:val="4345EAC3"/>
    <w:rsid w:val="43480C43"/>
    <w:rsid w:val="4363D3AA"/>
    <w:rsid w:val="43685768"/>
    <w:rsid w:val="4416AD56"/>
    <w:rsid w:val="444BAB80"/>
    <w:rsid w:val="4557F54D"/>
    <w:rsid w:val="45FFC97E"/>
    <w:rsid w:val="460EACF0"/>
    <w:rsid w:val="4623C65D"/>
    <w:rsid w:val="4626AA89"/>
    <w:rsid w:val="46488681"/>
    <w:rsid w:val="46EC7E79"/>
    <w:rsid w:val="46F6F01C"/>
    <w:rsid w:val="47174A29"/>
    <w:rsid w:val="47251991"/>
    <w:rsid w:val="47736FF8"/>
    <w:rsid w:val="47AC22E6"/>
    <w:rsid w:val="47CD942B"/>
    <w:rsid w:val="47F18395"/>
    <w:rsid w:val="480C2E6E"/>
    <w:rsid w:val="481200B1"/>
    <w:rsid w:val="485149F4"/>
    <w:rsid w:val="488FB13C"/>
    <w:rsid w:val="48902332"/>
    <w:rsid w:val="48A4A4E2"/>
    <w:rsid w:val="48B622F9"/>
    <w:rsid w:val="490EB676"/>
    <w:rsid w:val="49759FEE"/>
    <w:rsid w:val="49C0139D"/>
    <w:rsid w:val="49D1A082"/>
    <w:rsid w:val="49EFDFEE"/>
    <w:rsid w:val="4A677DD1"/>
    <w:rsid w:val="4A799500"/>
    <w:rsid w:val="4A7B7256"/>
    <w:rsid w:val="4ADDCFB8"/>
    <w:rsid w:val="4B18A6C5"/>
    <w:rsid w:val="4BD403E6"/>
    <w:rsid w:val="4C053342"/>
    <w:rsid w:val="4C360FA7"/>
    <w:rsid w:val="4C7CC7DD"/>
    <w:rsid w:val="4CB43E6E"/>
    <w:rsid w:val="4DFEA51C"/>
    <w:rsid w:val="4E06E818"/>
    <w:rsid w:val="4E0F7A04"/>
    <w:rsid w:val="4E13DFE0"/>
    <w:rsid w:val="4E2A450B"/>
    <w:rsid w:val="4E409264"/>
    <w:rsid w:val="4E829449"/>
    <w:rsid w:val="4E99835D"/>
    <w:rsid w:val="4F6637D9"/>
    <w:rsid w:val="4FAFB041"/>
    <w:rsid w:val="5028EDB1"/>
    <w:rsid w:val="509C77A4"/>
    <w:rsid w:val="50E3B5D9"/>
    <w:rsid w:val="510129E1"/>
    <w:rsid w:val="5109340D"/>
    <w:rsid w:val="510980CA"/>
    <w:rsid w:val="51844108"/>
    <w:rsid w:val="51D3AED9"/>
    <w:rsid w:val="5292A5C5"/>
    <w:rsid w:val="52AE4E6B"/>
    <w:rsid w:val="5317A0E9"/>
    <w:rsid w:val="5336A370"/>
    <w:rsid w:val="533CCFD0"/>
    <w:rsid w:val="534888ED"/>
    <w:rsid w:val="5380C914"/>
    <w:rsid w:val="53F696C1"/>
    <w:rsid w:val="54169DD8"/>
    <w:rsid w:val="541E97F8"/>
    <w:rsid w:val="5448B2ED"/>
    <w:rsid w:val="54C96C34"/>
    <w:rsid w:val="55DFBC1E"/>
    <w:rsid w:val="560F71B0"/>
    <w:rsid w:val="56A43D64"/>
    <w:rsid w:val="56E5703C"/>
    <w:rsid w:val="56E732CA"/>
    <w:rsid w:val="57CF75E7"/>
    <w:rsid w:val="58459C8F"/>
    <w:rsid w:val="587D56B5"/>
    <w:rsid w:val="5881409D"/>
    <w:rsid w:val="588513AF"/>
    <w:rsid w:val="588AF390"/>
    <w:rsid w:val="5939D714"/>
    <w:rsid w:val="593D1993"/>
    <w:rsid w:val="59A76005"/>
    <w:rsid w:val="59B26F2B"/>
    <w:rsid w:val="59F17081"/>
    <w:rsid w:val="59F5AA3C"/>
    <w:rsid w:val="59FC67D7"/>
    <w:rsid w:val="5A085D80"/>
    <w:rsid w:val="5A0C2978"/>
    <w:rsid w:val="5A1E3259"/>
    <w:rsid w:val="5A6E0D4D"/>
    <w:rsid w:val="5ABBA564"/>
    <w:rsid w:val="5B6569CD"/>
    <w:rsid w:val="5BB6C9EC"/>
    <w:rsid w:val="5BFB8608"/>
    <w:rsid w:val="5CA8B308"/>
    <w:rsid w:val="5CCF7FA2"/>
    <w:rsid w:val="5DA03B8E"/>
    <w:rsid w:val="5DA54C88"/>
    <w:rsid w:val="5DEE715C"/>
    <w:rsid w:val="5E9F3992"/>
    <w:rsid w:val="5ED2E5F9"/>
    <w:rsid w:val="5EE44692"/>
    <w:rsid w:val="5F201647"/>
    <w:rsid w:val="5FB6DE7E"/>
    <w:rsid w:val="604DF5DC"/>
    <w:rsid w:val="6060FE7F"/>
    <w:rsid w:val="606F6DC4"/>
    <w:rsid w:val="609583E5"/>
    <w:rsid w:val="609DE65F"/>
    <w:rsid w:val="60A01E0A"/>
    <w:rsid w:val="60A97EF0"/>
    <w:rsid w:val="611E0FE5"/>
    <w:rsid w:val="6139A5D9"/>
    <w:rsid w:val="61DEFE0F"/>
    <w:rsid w:val="61E5EEBE"/>
    <w:rsid w:val="621F3A39"/>
    <w:rsid w:val="62339060"/>
    <w:rsid w:val="628252E6"/>
    <w:rsid w:val="62BB0B92"/>
    <w:rsid w:val="63D80F63"/>
    <w:rsid w:val="63D90FB0"/>
    <w:rsid w:val="64510893"/>
    <w:rsid w:val="651C0D58"/>
    <w:rsid w:val="653CD665"/>
    <w:rsid w:val="6559CF4B"/>
    <w:rsid w:val="657A61A3"/>
    <w:rsid w:val="65A692AE"/>
    <w:rsid w:val="65BBD125"/>
    <w:rsid w:val="65D9ED5A"/>
    <w:rsid w:val="664599B9"/>
    <w:rsid w:val="66E2DA7F"/>
    <w:rsid w:val="66EC73BC"/>
    <w:rsid w:val="66FD27E0"/>
    <w:rsid w:val="67068BD1"/>
    <w:rsid w:val="673BC931"/>
    <w:rsid w:val="6786E3A5"/>
    <w:rsid w:val="67AEC7DA"/>
    <w:rsid w:val="67B886A8"/>
    <w:rsid w:val="68456BD6"/>
    <w:rsid w:val="685941F6"/>
    <w:rsid w:val="68EDA7DF"/>
    <w:rsid w:val="691603DF"/>
    <w:rsid w:val="691D3612"/>
    <w:rsid w:val="697EB7BD"/>
    <w:rsid w:val="698B461B"/>
    <w:rsid w:val="6994DA4D"/>
    <w:rsid w:val="69D474AA"/>
    <w:rsid w:val="6A0B2B9A"/>
    <w:rsid w:val="6ACB5FC4"/>
    <w:rsid w:val="6B15206D"/>
    <w:rsid w:val="6B2352DF"/>
    <w:rsid w:val="6B3AF75E"/>
    <w:rsid w:val="6B692C23"/>
    <w:rsid w:val="6B944C0B"/>
    <w:rsid w:val="6BC065AF"/>
    <w:rsid w:val="6C15D432"/>
    <w:rsid w:val="6C48C57B"/>
    <w:rsid w:val="6C50EBD7"/>
    <w:rsid w:val="6C5160A8"/>
    <w:rsid w:val="6C547132"/>
    <w:rsid w:val="6C885C54"/>
    <w:rsid w:val="6CD3CE19"/>
    <w:rsid w:val="6CE58683"/>
    <w:rsid w:val="6CE63B27"/>
    <w:rsid w:val="6D6C8EA3"/>
    <w:rsid w:val="6D9902B8"/>
    <w:rsid w:val="6DC6DD38"/>
    <w:rsid w:val="6DEDFD7A"/>
    <w:rsid w:val="6DFDBE39"/>
    <w:rsid w:val="6DFDFDA4"/>
    <w:rsid w:val="6E4783BB"/>
    <w:rsid w:val="6ED7D272"/>
    <w:rsid w:val="6F1C706F"/>
    <w:rsid w:val="6FE54E21"/>
    <w:rsid w:val="702F85BC"/>
    <w:rsid w:val="7095B054"/>
    <w:rsid w:val="70D860B3"/>
    <w:rsid w:val="70DCC543"/>
    <w:rsid w:val="70FA09D3"/>
    <w:rsid w:val="71143A79"/>
    <w:rsid w:val="71645541"/>
    <w:rsid w:val="7205A514"/>
    <w:rsid w:val="72577019"/>
    <w:rsid w:val="72589D82"/>
    <w:rsid w:val="725F95DE"/>
    <w:rsid w:val="7297DD0A"/>
    <w:rsid w:val="72B69133"/>
    <w:rsid w:val="72C43F96"/>
    <w:rsid w:val="72D80649"/>
    <w:rsid w:val="72DD21DB"/>
    <w:rsid w:val="72EFD57B"/>
    <w:rsid w:val="7308C2EF"/>
    <w:rsid w:val="7336ED31"/>
    <w:rsid w:val="7359C035"/>
    <w:rsid w:val="737F8E5E"/>
    <w:rsid w:val="742438FC"/>
    <w:rsid w:val="7426EDEE"/>
    <w:rsid w:val="7426FB83"/>
    <w:rsid w:val="744CD5C8"/>
    <w:rsid w:val="748A885B"/>
    <w:rsid w:val="74BBF093"/>
    <w:rsid w:val="75EF2486"/>
    <w:rsid w:val="761AF82D"/>
    <w:rsid w:val="764266BC"/>
    <w:rsid w:val="764BCDD4"/>
    <w:rsid w:val="76579DCA"/>
    <w:rsid w:val="7699C1C3"/>
    <w:rsid w:val="77ACA160"/>
    <w:rsid w:val="77C75852"/>
    <w:rsid w:val="77F80E4F"/>
    <w:rsid w:val="78006E85"/>
    <w:rsid w:val="7811FDD2"/>
    <w:rsid w:val="796F4825"/>
    <w:rsid w:val="797334B4"/>
    <w:rsid w:val="79733520"/>
    <w:rsid w:val="79AC42EF"/>
    <w:rsid w:val="79D17017"/>
    <w:rsid w:val="7A3D62A6"/>
    <w:rsid w:val="7A8594D3"/>
    <w:rsid w:val="7B77F8C1"/>
    <w:rsid w:val="7BECE3A8"/>
    <w:rsid w:val="7C162284"/>
    <w:rsid w:val="7D52AC38"/>
    <w:rsid w:val="7D7D6880"/>
    <w:rsid w:val="7DAB319A"/>
    <w:rsid w:val="7E40D081"/>
    <w:rsid w:val="7E4CE171"/>
    <w:rsid w:val="7EB38B7B"/>
    <w:rsid w:val="7EE77B01"/>
    <w:rsid w:val="7F361682"/>
    <w:rsid w:val="7F4842A1"/>
    <w:rsid w:val="7F882EA0"/>
    <w:rsid w:val="7FC98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7E8C2181"/>
  <w15:docId w15:val="{8D1014DD-AB49-47F6-977F-A0EBB6C22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nb-NO" w:eastAsia="nb-N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2" w:qFormat="1"/>
    <w:lsdException w:name="heading 2" w:uiPriority="2" w:qFormat="1"/>
    <w:lsdException w:name="heading 3" w:uiPriority="2" w:qFormat="1"/>
    <w:lsdException w:name="heading 4" w:uiPriority="2" w:qFormat="1"/>
    <w:lsdException w:name="heading 5" w:semiHidden="1" w:uiPriority="99" w:unhideWhenUsed="1" w:qFormat="1"/>
    <w:lsdException w:name="heading 6" w:semiHidden="1" w:uiPriority="2" w:unhideWhenUsed="1"/>
    <w:lsdException w:name="heading 7" w:semiHidden="1" w:uiPriority="2" w:unhideWhenUsed="1"/>
    <w:lsdException w:name="heading 8" w:semiHidden="1" w:uiPriority="2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iPriority="39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3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42D88"/>
    <w:pPr>
      <w:spacing w:before="0" w:after="0"/>
    </w:pPr>
    <w:rPr>
      <w:rFonts w:ascii="Calibri" w:hAnsi="Calibri"/>
      <w:sz w:val="22"/>
      <w:lang w:val="en-GB"/>
    </w:rPr>
  </w:style>
  <w:style w:type="paragraph" w:styleId="Heading1">
    <w:name w:val="heading 1"/>
    <w:basedOn w:val="Normal"/>
    <w:next w:val="Normal"/>
    <w:uiPriority w:val="2"/>
    <w:qFormat/>
    <w:rsid w:val="00F50DD7"/>
    <w:pPr>
      <w:keepNext/>
      <w:numPr>
        <w:numId w:val="9"/>
      </w:numPr>
      <w:spacing w:after="370"/>
      <w:ind w:left="567" w:hanging="567"/>
      <w:jc w:val="center"/>
      <w:outlineLvl w:val="0"/>
    </w:pPr>
    <w:rPr>
      <w:rFonts w:ascii="Palatino Linotype" w:hAnsi="Palatino Linotype"/>
      <w:b/>
      <w:sz w:val="40"/>
    </w:rPr>
  </w:style>
  <w:style w:type="paragraph" w:styleId="Heading2">
    <w:name w:val="heading 2"/>
    <w:basedOn w:val="Normal"/>
    <w:next w:val="Normal"/>
    <w:uiPriority w:val="2"/>
    <w:qFormat/>
    <w:rsid w:val="001A319C"/>
    <w:pPr>
      <w:keepNext/>
      <w:numPr>
        <w:ilvl w:val="1"/>
        <w:numId w:val="9"/>
      </w:numPr>
      <w:spacing w:after="160"/>
      <w:ind w:left="709" w:hanging="709"/>
      <w:outlineLvl w:val="1"/>
    </w:pPr>
    <w:rPr>
      <w:rFonts w:ascii="Palatino Linotype" w:hAnsi="Palatino Linotype"/>
      <w:b/>
      <w:sz w:val="28"/>
    </w:rPr>
  </w:style>
  <w:style w:type="paragraph" w:styleId="Heading3">
    <w:name w:val="heading 3"/>
    <w:basedOn w:val="Normal"/>
    <w:next w:val="Normal"/>
    <w:uiPriority w:val="2"/>
    <w:qFormat/>
    <w:rsid w:val="00B473DE"/>
    <w:pPr>
      <w:keepNext/>
      <w:numPr>
        <w:ilvl w:val="2"/>
        <w:numId w:val="9"/>
      </w:numPr>
      <w:spacing w:after="90"/>
      <w:ind w:left="567" w:hanging="567"/>
      <w:outlineLvl w:val="2"/>
    </w:pPr>
    <w:rPr>
      <w:rFonts w:ascii="Palatino Linotype" w:hAnsi="Palatino Linotype"/>
      <w:b/>
      <w:sz w:val="24"/>
    </w:rPr>
  </w:style>
  <w:style w:type="paragraph" w:styleId="Heading4">
    <w:name w:val="heading 4"/>
    <w:basedOn w:val="Normal"/>
    <w:next w:val="Normal"/>
    <w:uiPriority w:val="2"/>
    <w:qFormat/>
    <w:rsid w:val="0054595F"/>
    <w:pPr>
      <w:numPr>
        <w:ilvl w:val="3"/>
        <w:numId w:val="9"/>
      </w:numPr>
      <w:ind w:left="680" w:hanging="680"/>
      <w:outlineLvl w:val="3"/>
    </w:pPr>
    <w:rPr>
      <w:rFonts w:ascii="Palatino Linotype" w:hAnsi="Palatino Linotype"/>
      <w:b/>
    </w:rPr>
  </w:style>
  <w:style w:type="paragraph" w:styleId="Heading5">
    <w:name w:val="heading 5"/>
    <w:aliases w:val="Appendix"/>
    <w:basedOn w:val="Normal"/>
    <w:next w:val="Normal"/>
    <w:uiPriority w:val="99"/>
    <w:qFormat/>
    <w:rsid w:val="00573556"/>
    <w:pPr>
      <w:numPr>
        <w:numId w:val="20"/>
      </w:numPr>
      <w:jc w:val="center"/>
      <w:outlineLvl w:val="4"/>
    </w:pPr>
    <w:rPr>
      <w:rFonts w:ascii="Palatino Linotype" w:hAnsi="Palatino Linotype"/>
      <w:b/>
      <w:sz w:val="40"/>
    </w:rPr>
  </w:style>
  <w:style w:type="paragraph" w:styleId="Heading6">
    <w:name w:val="heading 6"/>
    <w:aliases w:val="Diverse"/>
    <w:basedOn w:val="Heading1"/>
    <w:next w:val="Normal"/>
    <w:uiPriority w:val="2"/>
    <w:pPr>
      <w:numPr>
        <w:numId w:val="0"/>
      </w:numPr>
      <w:ind w:left="2736" w:hanging="936"/>
      <w:outlineLvl w:val="5"/>
    </w:pPr>
  </w:style>
  <w:style w:type="paragraph" w:styleId="Heading7">
    <w:name w:val="heading 7"/>
    <w:aliases w:val="Sammendrag,Sammedrag"/>
    <w:basedOn w:val="Normal"/>
    <w:next w:val="Normal"/>
    <w:uiPriority w:val="2"/>
    <w:rsid w:val="00D64129"/>
    <w:pPr>
      <w:numPr>
        <w:ilvl w:val="6"/>
        <w:numId w:val="1"/>
      </w:numPr>
      <w:outlineLvl w:val="6"/>
    </w:pPr>
    <w:rPr>
      <w:b/>
      <w:sz w:val="40"/>
    </w:rPr>
  </w:style>
  <w:style w:type="paragraph" w:styleId="Heading8">
    <w:name w:val="heading 8"/>
    <w:basedOn w:val="Normal"/>
    <w:next w:val="Normal"/>
    <w:uiPriority w:val="2"/>
    <w:pPr>
      <w:numPr>
        <w:ilvl w:val="7"/>
        <w:numId w:val="1"/>
      </w:numPr>
      <w:outlineLvl w:val="7"/>
    </w:pPr>
  </w:style>
  <w:style w:type="paragraph" w:styleId="Heading9">
    <w:name w:val="heading 9"/>
    <w:basedOn w:val="Normal"/>
    <w:next w:val="Normal"/>
    <w:pPr>
      <w:numPr>
        <w:ilvl w:val="8"/>
        <w:numId w:val="1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xtSentrNormal">
    <w:name w:val="TxtSentrNormal"/>
    <w:basedOn w:val="Normal"/>
    <w:pPr>
      <w:jc w:val="center"/>
    </w:pPr>
  </w:style>
  <w:style w:type="paragraph" w:customStyle="1" w:styleId="Forord">
    <w:name w:val="Forord"/>
    <w:basedOn w:val="Normal"/>
    <w:semiHidden/>
    <w:pPr>
      <w:ind w:left="1418" w:right="1134"/>
    </w:pPr>
  </w:style>
  <w:style w:type="paragraph" w:styleId="TOC1">
    <w:name w:val="toc 1"/>
    <w:basedOn w:val="Normal"/>
    <w:next w:val="Normal"/>
    <w:uiPriority w:val="39"/>
    <w:rsid w:val="003326D1"/>
    <w:pPr>
      <w:keepNext/>
      <w:spacing w:before="240" w:after="60"/>
      <w:ind w:left="340" w:right="851" w:hanging="340"/>
    </w:pPr>
    <w:rPr>
      <w:b/>
    </w:rPr>
  </w:style>
  <w:style w:type="paragraph" w:styleId="TOC2">
    <w:name w:val="toc 2"/>
    <w:basedOn w:val="Normal"/>
    <w:next w:val="Normal"/>
    <w:uiPriority w:val="39"/>
    <w:rsid w:val="003326D1"/>
    <w:pPr>
      <w:ind w:left="964" w:right="851" w:hanging="624"/>
    </w:pPr>
  </w:style>
  <w:style w:type="paragraph" w:styleId="TOC3">
    <w:name w:val="toc 3"/>
    <w:basedOn w:val="Normal"/>
    <w:next w:val="Normal"/>
    <w:uiPriority w:val="39"/>
    <w:rsid w:val="001E6FB5"/>
    <w:pPr>
      <w:ind w:left="1815" w:right="1418" w:hanging="851"/>
    </w:pPr>
  </w:style>
  <w:style w:type="paragraph" w:styleId="Header">
    <w:name w:val="header"/>
    <w:basedOn w:val="Normal"/>
    <w:semiHidden/>
    <w:pPr>
      <w:jc w:val="center"/>
    </w:pPr>
  </w:style>
  <w:style w:type="paragraph" w:styleId="Footer">
    <w:name w:val="footer"/>
    <w:basedOn w:val="Normal"/>
    <w:pPr>
      <w:jc w:val="center"/>
    </w:pPr>
  </w:style>
  <w:style w:type="character" w:styleId="PageNumber">
    <w:name w:val="page number"/>
    <w:basedOn w:val="DefaultParagraphFont"/>
  </w:style>
  <w:style w:type="paragraph" w:styleId="Caption">
    <w:name w:val="caption"/>
    <w:aliases w:val="Figur/Tabell-Nr"/>
    <w:basedOn w:val="Normal"/>
    <w:next w:val="Normal"/>
  </w:style>
  <w:style w:type="paragraph" w:customStyle="1" w:styleId="Tittel-tema">
    <w:name w:val="Tittel-tema"/>
    <w:basedOn w:val="Heading1"/>
    <w:pPr>
      <w:outlineLvl w:val="9"/>
    </w:pPr>
    <w:rPr>
      <w:b w:val="0"/>
    </w:rPr>
  </w:style>
  <w:style w:type="paragraph" w:customStyle="1" w:styleId="INFORuteOverskrift">
    <w:name w:val="INFO_RuteOverskrift"/>
    <w:basedOn w:val="Normal"/>
    <w:pPr>
      <w:spacing w:before="60" w:after="40"/>
    </w:pPr>
    <w:rPr>
      <w:rFonts w:ascii="Arial" w:hAnsi="Arial"/>
      <w:sz w:val="14"/>
    </w:rPr>
  </w:style>
  <w:style w:type="paragraph" w:styleId="TOC4">
    <w:name w:val="toc 4"/>
    <w:basedOn w:val="TOC1"/>
    <w:next w:val="Normal"/>
    <w:uiPriority w:val="39"/>
  </w:style>
  <w:style w:type="paragraph" w:styleId="TOC5">
    <w:name w:val="toc 5"/>
    <w:basedOn w:val="TOC1"/>
    <w:next w:val="Normal"/>
    <w:uiPriority w:val="39"/>
  </w:style>
  <w:style w:type="paragraph" w:customStyle="1" w:styleId="Cm7">
    <w:name w:val="Cm7"/>
    <w:basedOn w:val="Normal"/>
    <w:semiHidden/>
    <w:pPr>
      <w:spacing w:line="3969" w:lineRule="atLeast"/>
    </w:pPr>
  </w:style>
  <w:style w:type="paragraph" w:styleId="TOC6">
    <w:name w:val="toc 6"/>
    <w:basedOn w:val="Normal"/>
    <w:next w:val="Normal"/>
    <w:semiHidden/>
  </w:style>
  <w:style w:type="paragraph" w:styleId="TOC7">
    <w:name w:val="toc 7"/>
    <w:basedOn w:val="Normal"/>
    <w:next w:val="Normal"/>
    <w:uiPriority w:val="39"/>
  </w:style>
  <w:style w:type="paragraph" w:styleId="TOC8">
    <w:name w:val="toc 8"/>
    <w:basedOn w:val="Normal"/>
    <w:next w:val="Normal"/>
    <w:semiHidden/>
  </w:style>
  <w:style w:type="paragraph" w:styleId="TOC9">
    <w:name w:val="toc 9"/>
    <w:basedOn w:val="Normal"/>
    <w:next w:val="Normal"/>
    <w:semiHidden/>
  </w:style>
  <w:style w:type="paragraph" w:customStyle="1" w:styleId="INFODiverse">
    <w:name w:val="INFO_Diverse"/>
    <w:basedOn w:val="Normal"/>
  </w:style>
  <w:style w:type="paragraph" w:customStyle="1" w:styleId="INFOTekst">
    <w:name w:val="INFO_Tekst"/>
    <w:basedOn w:val="INFODiverse"/>
    <w:rPr>
      <w:sz w:val="20"/>
    </w:rPr>
  </w:style>
  <w:style w:type="paragraph" w:customStyle="1" w:styleId="TxtSentrKursiv">
    <w:name w:val="TxtSentrKursiv"/>
    <w:basedOn w:val="TxtSentrNormal"/>
    <w:rPr>
      <w:i/>
    </w:rPr>
  </w:style>
  <w:style w:type="paragraph" w:styleId="BalloonText">
    <w:name w:val="Balloon Text"/>
    <w:basedOn w:val="Normal"/>
    <w:link w:val="BalloonTextChar"/>
    <w:rsid w:val="008137D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8137D2"/>
    <w:rPr>
      <w:rFonts w:ascii="Tahoma" w:hAnsi="Tahoma" w:cs="Tahoma"/>
      <w:sz w:val="16"/>
      <w:szCs w:val="16"/>
    </w:rPr>
  </w:style>
  <w:style w:type="paragraph" w:customStyle="1" w:styleId="Kap4">
    <w:name w:val="Kap. 4"/>
    <w:aliases w:val="Kap.4"/>
    <w:basedOn w:val="Normal"/>
    <w:next w:val="Normal"/>
    <w:rsid w:val="00CB682C"/>
    <w:pPr>
      <w:keepNext/>
      <w:numPr>
        <w:numId w:val="2"/>
      </w:numPr>
    </w:pPr>
    <w:rPr>
      <w:b/>
      <w:szCs w:val="28"/>
    </w:rPr>
  </w:style>
  <w:style w:type="character" w:styleId="Hyperlink">
    <w:name w:val="Hyperlink"/>
    <w:basedOn w:val="DefaultParagraphFont"/>
    <w:uiPriority w:val="99"/>
    <w:unhideWhenUsed/>
    <w:rsid w:val="00755888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B6388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00477E" w:themeColor="accent1" w:themeShade="BF"/>
      <w:sz w:val="28"/>
      <w:szCs w:val="28"/>
      <w:lang w:val="en-US" w:eastAsia="ja-JP"/>
    </w:rPr>
  </w:style>
  <w:style w:type="paragraph" w:styleId="ListParagraph">
    <w:name w:val="List Paragraph"/>
    <w:basedOn w:val="Normal"/>
    <w:uiPriority w:val="34"/>
    <w:qFormat/>
    <w:rsid w:val="004D04A7"/>
    <w:pPr>
      <w:ind w:left="720"/>
      <w:contextualSpacing/>
    </w:pPr>
  </w:style>
  <w:style w:type="paragraph" w:styleId="TableofFigures">
    <w:name w:val="table of figures"/>
    <w:aliases w:val="Figure"/>
    <w:basedOn w:val="Normal"/>
    <w:next w:val="Normal"/>
    <w:uiPriority w:val="3"/>
    <w:qFormat/>
    <w:rsid w:val="00FB4FBF"/>
    <w:pPr>
      <w:numPr>
        <w:numId w:val="23"/>
      </w:numPr>
    </w:pPr>
  </w:style>
  <w:style w:type="paragraph" w:customStyle="1" w:styleId="Table">
    <w:name w:val="Table"/>
    <w:basedOn w:val="Normal"/>
    <w:next w:val="Normal"/>
    <w:uiPriority w:val="4"/>
    <w:qFormat/>
    <w:rsid w:val="00573556"/>
    <w:pPr>
      <w:numPr>
        <w:numId w:val="24"/>
      </w:numPr>
    </w:pPr>
  </w:style>
  <w:style w:type="paragraph" w:styleId="BlockText">
    <w:name w:val="Block Text"/>
    <w:basedOn w:val="Normal"/>
    <w:semiHidden/>
    <w:rsid w:val="008137D2"/>
    <w:pPr>
      <w:pBdr>
        <w:top w:val="single" w:sz="2" w:space="10" w:color="0060A9" w:themeColor="accent1" w:shadow="1" w:frame="1"/>
        <w:left w:val="single" w:sz="2" w:space="10" w:color="0060A9" w:themeColor="accent1" w:shadow="1" w:frame="1"/>
        <w:bottom w:val="single" w:sz="2" w:space="10" w:color="0060A9" w:themeColor="accent1" w:shadow="1" w:frame="1"/>
        <w:right w:val="single" w:sz="2" w:space="10" w:color="0060A9" w:themeColor="accent1" w:shadow="1" w:frame="1"/>
      </w:pBdr>
      <w:ind w:left="1152" w:right="1152"/>
    </w:pPr>
    <w:rPr>
      <w:rFonts w:asciiTheme="minorHAnsi" w:eastAsiaTheme="minorEastAsia" w:hAnsiTheme="minorHAnsi" w:cstheme="minorBidi"/>
      <w:i/>
      <w:iCs/>
      <w:color w:val="0060A9" w:themeColor="accent1"/>
    </w:rPr>
  </w:style>
  <w:style w:type="table" w:styleId="TableGrid">
    <w:name w:val="Table Grid"/>
    <w:basedOn w:val="TableNormal"/>
    <w:rsid w:val="00B016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BB65BC"/>
    <w:rPr>
      <w:color w:val="808080"/>
    </w:rPr>
  </w:style>
  <w:style w:type="paragraph" w:styleId="CommentText">
    <w:name w:val="annotation text"/>
    <w:basedOn w:val="Normal"/>
    <w:link w:val="CommentTextChar"/>
    <w:unhideWhenUsed/>
    <w:rsid w:val="00BB65BC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BB65BC"/>
    <w:rPr>
      <w:rFonts w:ascii="Calibri" w:hAnsi="Calibri"/>
      <w:lang w:val="en-GB"/>
    </w:rPr>
  </w:style>
  <w:style w:type="paragraph" w:styleId="NoSpacing">
    <w:name w:val="No Spacing"/>
    <w:uiPriority w:val="1"/>
    <w:rsid w:val="000142AF"/>
    <w:rPr>
      <w:sz w:val="22"/>
      <w:lang w:val="en-GB"/>
    </w:rPr>
  </w:style>
  <w:style w:type="character" w:styleId="CommentReference">
    <w:name w:val="annotation reference"/>
    <w:basedOn w:val="DefaultParagraphFont"/>
    <w:semiHidden/>
    <w:unhideWhenUsed/>
    <w:rsid w:val="006E1982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38085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380851"/>
    <w:rPr>
      <w:rFonts w:ascii="Calibri" w:hAnsi="Calibri"/>
      <w:b/>
      <w:bCs/>
      <w:lang w:val="en-GB"/>
    </w:rPr>
  </w:style>
  <w:style w:type="table" w:styleId="GridTable4-Accent1">
    <w:name w:val="Grid Table 4 Accent 1"/>
    <w:basedOn w:val="TableNormal"/>
    <w:uiPriority w:val="49"/>
    <w:rsid w:val="004103E0"/>
    <w:tblPr>
      <w:tblStyleRowBandSize w:val="1"/>
      <w:tblStyleColBandSize w:val="1"/>
      <w:tblBorders>
        <w:top w:val="single" w:sz="4" w:space="0" w:color="32A5FF" w:themeColor="accent1" w:themeTint="99"/>
        <w:left w:val="single" w:sz="4" w:space="0" w:color="32A5FF" w:themeColor="accent1" w:themeTint="99"/>
        <w:bottom w:val="single" w:sz="4" w:space="0" w:color="32A5FF" w:themeColor="accent1" w:themeTint="99"/>
        <w:right w:val="single" w:sz="4" w:space="0" w:color="32A5FF" w:themeColor="accent1" w:themeTint="99"/>
        <w:insideH w:val="single" w:sz="4" w:space="0" w:color="32A5FF" w:themeColor="accent1" w:themeTint="99"/>
        <w:insideV w:val="single" w:sz="4" w:space="0" w:color="32A5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0A9" w:themeColor="accent1"/>
          <w:left w:val="single" w:sz="4" w:space="0" w:color="0060A9" w:themeColor="accent1"/>
          <w:bottom w:val="single" w:sz="4" w:space="0" w:color="0060A9" w:themeColor="accent1"/>
          <w:right w:val="single" w:sz="4" w:space="0" w:color="0060A9" w:themeColor="accent1"/>
          <w:insideH w:val="nil"/>
          <w:insideV w:val="nil"/>
        </w:tcBorders>
        <w:shd w:val="clear" w:color="auto" w:fill="0060A9" w:themeFill="accent1"/>
      </w:tcPr>
    </w:tblStylePr>
    <w:tblStylePr w:type="lastRow">
      <w:rPr>
        <w:b/>
        <w:bCs/>
      </w:rPr>
      <w:tblPr/>
      <w:tcPr>
        <w:tcBorders>
          <w:top w:val="double" w:sz="4" w:space="0" w:color="0060A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E1FF" w:themeFill="accent1" w:themeFillTint="33"/>
      </w:tcPr>
    </w:tblStylePr>
    <w:tblStylePr w:type="band1Horz">
      <w:tblPr/>
      <w:tcPr>
        <w:shd w:val="clear" w:color="auto" w:fill="BAE1FF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www.niva.no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tqm2.tqmenterprise.no/NIVA/Publishing/Document/LoadLocalContent/12727?forOL1=niva" TargetMode="External"/><Relationship Id="rId14" Type="http://schemas.openxmlformats.org/officeDocument/2006/relationships/glossaryDocument" Target="glossary/document.xml"/><Relationship Id="rId105" Type="http://schemas.microsoft.com/office/2020/10/relationships/intelligence" Target="intelligence2.xml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image" Target="media/image48.png"/></Relationships>
</file>

<file path=word/_rels/settings.xml.rels><?xml version='1.0' encoding='UTF-8' standalone='yes'?>
<Relationships xmlns="http://schemas.openxmlformats.org/package/2006/relationships"><Relationship Id="rId1" Type="http://schemas.openxmlformats.org/officeDocument/2006/relationships/attachedTemplate" Target="file:///c:\OfficeMaler\Maler\rapp-eng.dotm" TargetMode="External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C3F2AC416654009A3025494CD4A9F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48067C-A2AC-41A5-8A6A-7B45601B3753}"/>
      </w:docPartPr>
      <w:docPartBody>
        <w:p w:rsidR="001F0E56" w:rsidRDefault="00697833">
          <w:pPr>
            <w:pStyle w:val="BC3F2AC416654009A3025494CD4A9F8D"/>
          </w:pPr>
          <w:r w:rsidRPr="00CB2C56">
            <w:rPr>
              <w:rStyle w:val="PlaceholderText"/>
              <w:rFonts w:ascii="Calibri" w:hAnsi="Calibri"/>
              <w:sz w:val="18"/>
              <w:szCs w:val="18"/>
            </w:rPr>
            <w:t xml:space="preserve">Velg et fagområde fra listen (klikk her)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A24B6"/>
    <w:rsid w:val="000D0BBA"/>
    <w:rsid w:val="001F0E56"/>
    <w:rsid w:val="0043714E"/>
    <w:rsid w:val="00697833"/>
    <w:rsid w:val="006A24B6"/>
    <w:rsid w:val="007D30A0"/>
    <w:rsid w:val="008E10E1"/>
    <w:rsid w:val="008E1524"/>
    <w:rsid w:val="00E12621"/>
    <w:rsid w:val="00F35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3CB94C29AC49429C8E3005BF100CBDD0">
    <w:name w:val="3CB94C29AC49429C8E3005BF100CBDD0"/>
    <w:rPr>
      <w:lang w:val="en-GB" w:eastAsia="en-GB"/>
    </w:rPr>
  </w:style>
  <w:style w:type="paragraph" w:customStyle="1" w:styleId="BC3F2AC416654009A3025494CD4A9F8D">
    <w:name w:val="BC3F2AC416654009A3025494CD4A9F8D"/>
    <w:rPr>
      <w:lang w:val="en-GB" w:eastAsia="en-GB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theme/theme1.xml><?xml version="1.0" encoding="utf-8"?>
<a:theme xmlns:a="http://schemas.openxmlformats.org/drawingml/2006/main" name="NIVA">
  <a:themeElements>
    <a:clrScheme name="NIVAThem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0060A9"/>
      </a:accent1>
      <a:accent2>
        <a:srgbClr val="AADADB"/>
      </a:accent2>
      <a:accent3>
        <a:srgbClr val="009EE0"/>
      </a:accent3>
      <a:accent4>
        <a:srgbClr val="E4680B"/>
      </a:accent4>
      <a:accent5>
        <a:srgbClr val="00A4A7"/>
      </a:accent5>
      <a:accent6>
        <a:srgbClr val="B6B7B9"/>
      </a:accent6>
      <a:hlink>
        <a:srgbClr val="0000FF"/>
      </a:hlink>
      <a:folHlink>
        <a:srgbClr val="800080"/>
      </a:folHlink>
    </a:clrScheme>
    <a:fontScheme name="Aspekt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F8B381-5DA5-4D9E-BBBE-80B877331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rapp-eng.dotm</Template>
  <TotalTime>34</TotalTime>
  <Pages>52</Pages>
  <Words>1711</Words>
  <Characters>9759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NIVA rapportmal.  Norsk versjon.</vt:lpstr>
    </vt:vector>
  </TitlesOfParts>
  <Company>NIVA</Company>
  <LinksUpToDate>false</LinksUpToDate>
  <CharactersWithSpaces>11448</CharactersWithSpaces>
  <SharedDoc>false</SharedDoc>
  <HLinks>
    <vt:vector size="330" baseType="variant">
      <vt:variant>
        <vt:i4>1900602</vt:i4>
      </vt:variant>
      <vt:variant>
        <vt:i4>346</vt:i4>
      </vt:variant>
      <vt:variant>
        <vt:i4>0</vt:i4>
      </vt:variant>
      <vt:variant>
        <vt:i4>5</vt:i4>
      </vt:variant>
      <vt:variant>
        <vt:lpwstr/>
      </vt:variant>
      <vt:variant>
        <vt:lpwstr>_Toc88832889</vt:lpwstr>
      </vt:variant>
      <vt:variant>
        <vt:i4>1835066</vt:i4>
      </vt:variant>
      <vt:variant>
        <vt:i4>340</vt:i4>
      </vt:variant>
      <vt:variant>
        <vt:i4>0</vt:i4>
      </vt:variant>
      <vt:variant>
        <vt:i4>5</vt:i4>
      </vt:variant>
      <vt:variant>
        <vt:lpwstr/>
      </vt:variant>
      <vt:variant>
        <vt:lpwstr>_Toc88832888</vt:lpwstr>
      </vt:variant>
      <vt:variant>
        <vt:i4>1245242</vt:i4>
      </vt:variant>
      <vt:variant>
        <vt:i4>334</vt:i4>
      </vt:variant>
      <vt:variant>
        <vt:i4>0</vt:i4>
      </vt:variant>
      <vt:variant>
        <vt:i4>5</vt:i4>
      </vt:variant>
      <vt:variant>
        <vt:lpwstr/>
      </vt:variant>
      <vt:variant>
        <vt:lpwstr>_Toc88832887</vt:lpwstr>
      </vt:variant>
      <vt:variant>
        <vt:i4>1179706</vt:i4>
      </vt:variant>
      <vt:variant>
        <vt:i4>328</vt:i4>
      </vt:variant>
      <vt:variant>
        <vt:i4>0</vt:i4>
      </vt:variant>
      <vt:variant>
        <vt:i4>5</vt:i4>
      </vt:variant>
      <vt:variant>
        <vt:lpwstr/>
      </vt:variant>
      <vt:variant>
        <vt:lpwstr>_Toc88832886</vt:lpwstr>
      </vt:variant>
      <vt:variant>
        <vt:i4>1114170</vt:i4>
      </vt:variant>
      <vt:variant>
        <vt:i4>322</vt:i4>
      </vt:variant>
      <vt:variant>
        <vt:i4>0</vt:i4>
      </vt:variant>
      <vt:variant>
        <vt:i4>5</vt:i4>
      </vt:variant>
      <vt:variant>
        <vt:lpwstr/>
      </vt:variant>
      <vt:variant>
        <vt:lpwstr>_Toc88832885</vt:lpwstr>
      </vt:variant>
      <vt:variant>
        <vt:i4>1048634</vt:i4>
      </vt:variant>
      <vt:variant>
        <vt:i4>316</vt:i4>
      </vt:variant>
      <vt:variant>
        <vt:i4>0</vt:i4>
      </vt:variant>
      <vt:variant>
        <vt:i4>5</vt:i4>
      </vt:variant>
      <vt:variant>
        <vt:lpwstr/>
      </vt:variant>
      <vt:variant>
        <vt:lpwstr>_Toc88832884</vt:lpwstr>
      </vt:variant>
      <vt:variant>
        <vt:i4>1507386</vt:i4>
      </vt:variant>
      <vt:variant>
        <vt:i4>310</vt:i4>
      </vt:variant>
      <vt:variant>
        <vt:i4>0</vt:i4>
      </vt:variant>
      <vt:variant>
        <vt:i4>5</vt:i4>
      </vt:variant>
      <vt:variant>
        <vt:lpwstr/>
      </vt:variant>
      <vt:variant>
        <vt:lpwstr>_Toc88832883</vt:lpwstr>
      </vt:variant>
      <vt:variant>
        <vt:i4>1441850</vt:i4>
      </vt:variant>
      <vt:variant>
        <vt:i4>304</vt:i4>
      </vt:variant>
      <vt:variant>
        <vt:i4>0</vt:i4>
      </vt:variant>
      <vt:variant>
        <vt:i4>5</vt:i4>
      </vt:variant>
      <vt:variant>
        <vt:lpwstr/>
      </vt:variant>
      <vt:variant>
        <vt:lpwstr>_Toc88832882</vt:lpwstr>
      </vt:variant>
      <vt:variant>
        <vt:i4>1376314</vt:i4>
      </vt:variant>
      <vt:variant>
        <vt:i4>298</vt:i4>
      </vt:variant>
      <vt:variant>
        <vt:i4>0</vt:i4>
      </vt:variant>
      <vt:variant>
        <vt:i4>5</vt:i4>
      </vt:variant>
      <vt:variant>
        <vt:lpwstr/>
      </vt:variant>
      <vt:variant>
        <vt:lpwstr>_Toc88832881</vt:lpwstr>
      </vt:variant>
      <vt:variant>
        <vt:i4>1310778</vt:i4>
      </vt:variant>
      <vt:variant>
        <vt:i4>292</vt:i4>
      </vt:variant>
      <vt:variant>
        <vt:i4>0</vt:i4>
      </vt:variant>
      <vt:variant>
        <vt:i4>5</vt:i4>
      </vt:variant>
      <vt:variant>
        <vt:lpwstr/>
      </vt:variant>
      <vt:variant>
        <vt:lpwstr>_Toc88832880</vt:lpwstr>
      </vt:variant>
      <vt:variant>
        <vt:i4>1900597</vt:i4>
      </vt:variant>
      <vt:variant>
        <vt:i4>286</vt:i4>
      </vt:variant>
      <vt:variant>
        <vt:i4>0</vt:i4>
      </vt:variant>
      <vt:variant>
        <vt:i4>5</vt:i4>
      </vt:variant>
      <vt:variant>
        <vt:lpwstr/>
      </vt:variant>
      <vt:variant>
        <vt:lpwstr>_Toc88832879</vt:lpwstr>
      </vt:variant>
      <vt:variant>
        <vt:i4>1835061</vt:i4>
      </vt:variant>
      <vt:variant>
        <vt:i4>280</vt:i4>
      </vt:variant>
      <vt:variant>
        <vt:i4>0</vt:i4>
      </vt:variant>
      <vt:variant>
        <vt:i4>5</vt:i4>
      </vt:variant>
      <vt:variant>
        <vt:lpwstr/>
      </vt:variant>
      <vt:variant>
        <vt:lpwstr>_Toc88832878</vt:lpwstr>
      </vt:variant>
      <vt:variant>
        <vt:i4>1245237</vt:i4>
      </vt:variant>
      <vt:variant>
        <vt:i4>274</vt:i4>
      </vt:variant>
      <vt:variant>
        <vt:i4>0</vt:i4>
      </vt:variant>
      <vt:variant>
        <vt:i4>5</vt:i4>
      </vt:variant>
      <vt:variant>
        <vt:lpwstr/>
      </vt:variant>
      <vt:variant>
        <vt:lpwstr>_Toc88832877</vt:lpwstr>
      </vt:variant>
      <vt:variant>
        <vt:i4>1179701</vt:i4>
      </vt:variant>
      <vt:variant>
        <vt:i4>268</vt:i4>
      </vt:variant>
      <vt:variant>
        <vt:i4>0</vt:i4>
      </vt:variant>
      <vt:variant>
        <vt:i4>5</vt:i4>
      </vt:variant>
      <vt:variant>
        <vt:lpwstr/>
      </vt:variant>
      <vt:variant>
        <vt:lpwstr>_Toc88832876</vt:lpwstr>
      </vt:variant>
      <vt:variant>
        <vt:i4>1114165</vt:i4>
      </vt:variant>
      <vt:variant>
        <vt:i4>262</vt:i4>
      </vt:variant>
      <vt:variant>
        <vt:i4>0</vt:i4>
      </vt:variant>
      <vt:variant>
        <vt:i4>5</vt:i4>
      </vt:variant>
      <vt:variant>
        <vt:lpwstr/>
      </vt:variant>
      <vt:variant>
        <vt:lpwstr>_Toc88832875</vt:lpwstr>
      </vt:variant>
      <vt:variant>
        <vt:i4>1048629</vt:i4>
      </vt:variant>
      <vt:variant>
        <vt:i4>256</vt:i4>
      </vt:variant>
      <vt:variant>
        <vt:i4>0</vt:i4>
      </vt:variant>
      <vt:variant>
        <vt:i4>5</vt:i4>
      </vt:variant>
      <vt:variant>
        <vt:lpwstr/>
      </vt:variant>
      <vt:variant>
        <vt:lpwstr>_Toc88832874</vt:lpwstr>
      </vt:variant>
      <vt:variant>
        <vt:i4>1507381</vt:i4>
      </vt:variant>
      <vt:variant>
        <vt:i4>250</vt:i4>
      </vt:variant>
      <vt:variant>
        <vt:i4>0</vt:i4>
      </vt:variant>
      <vt:variant>
        <vt:i4>5</vt:i4>
      </vt:variant>
      <vt:variant>
        <vt:lpwstr/>
      </vt:variant>
      <vt:variant>
        <vt:lpwstr>_Toc88832873</vt:lpwstr>
      </vt:variant>
      <vt:variant>
        <vt:i4>1441845</vt:i4>
      </vt:variant>
      <vt:variant>
        <vt:i4>244</vt:i4>
      </vt:variant>
      <vt:variant>
        <vt:i4>0</vt:i4>
      </vt:variant>
      <vt:variant>
        <vt:i4>5</vt:i4>
      </vt:variant>
      <vt:variant>
        <vt:lpwstr/>
      </vt:variant>
      <vt:variant>
        <vt:lpwstr>_Toc88832872</vt:lpwstr>
      </vt:variant>
      <vt:variant>
        <vt:i4>1376309</vt:i4>
      </vt:variant>
      <vt:variant>
        <vt:i4>238</vt:i4>
      </vt:variant>
      <vt:variant>
        <vt:i4>0</vt:i4>
      </vt:variant>
      <vt:variant>
        <vt:i4>5</vt:i4>
      </vt:variant>
      <vt:variant>
        <vt:lpwstr/>
      </vt:variant>
      <vt:variant>
        <vt:lpwstr>_Toc88832871</vt:lpwstr>
      </vt:variant>
      <vt:variant>
        <vt:i4>1310773</vt:i4>
      </vt:variant>
      <vt:variant>
        <vt:i4>232</vt:i4>
      </vt:variant>
      <vt:variant>
        <vt:i4>0</vt:i4>
      </vt:variant>
      <vt:variant>
        <vt:i4>5</vt:i4>
      </vt:variant>
      <vt:variant>
        <vt:lpwstr/>
      </vt:variant>
      <vt:variant>
        <vt:lpwstr>_Toc88832870</vt:lpwstr>
      </vt:variant>
      <vt:variant>
        <vt:i4>1900596</vt:i4>
      </vt:variant>
      <vt:variant>
        <vt:i4>226</vt:i4>
      </vt:variant>
      <vt:variant>
        <vt:i4>0</vt:i4>
      </vt:variant>
      <vt:variant>
        <vt:i4>5</vt:i4>
      </vt:variant>
      <vt:variant>
        <vt:lpwstr/>
      </vt:variant>
      <vt:variant>
        <vt:lpwstr>_Toc88832869</vt:lpwstr>
      </vt:variant>
      <vt:variant>
        <vt:i4>1835060</vt:i4>
      </vt:variant>
      <vt:variant>
        <vt:i4>220</vt:i4>
      </vt:variant>
      <vt:variant>
        <vt:i4>0</vt:i4>
      </vt:variant>
      <vt:variant>
        <vt:i4>5</vt:i4>
      </vt:variant>
      <vt:variant>
        <vt:lpwstr/>
      </vt:variant>
      <vt:variant>
        <vt:lpwstr>_Toc88832868</vt:lpwstr>
      </vt:variant>
      <vt:variant>
        <vt:i4>1245236</vt:i4>
      </vt:variant>
      <vt:variant>
        <vt:i4>214</vt:i4>
      </vt:variant>
      <vt:variant>
        <vt:i4>0</vt:i4>
      </vt:variant>
      <vt:variant>
        <vt:i4>5</vt:i4>
      </vt:variant>
      <vt:variant>
        <vt:lpwstr/>
      </vt:variant>
      <vt:variant>
        <vt:lpwstr>_Toc88832867</vt:lpwstr>
      </vt:variant>
      <vt:variant>
        <vt:i4>1179700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_Toc88832866</vt:lpwstr>
      </vt:variant>
      <vt:variant>
        <vt:i4>1114164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_Toc88832865</vt:lpwstr>
      </vt:variant>
      <vt:variant>
        <vt:i4>1048628</vt:i4>
      </vt:variant>
      <vt:variant>
        <vt:i4>196</vt:i4>
      </vt:variant>
      <vt:variant>
        <vt:i4>0</vt:i4>
      </vt:variant>
      <vt:variant>
        <vt:i4>5</vt:i4>
      </vt:variant>
      <vt:variant>
        <vt:lpwstr/>
      </vt:variant>
      <vt:variant>
        <vt:lpwstr>_Toc88832864</vt:lpwstr>
      </vt:variant>
      <vt:variant>
        <vt:i4>1507380</vt:i4>
      </vt:variant>
      <vt:variant>
        <vt:i4>190</vt:i4>
      </vt:variant>
      <vt:variant>
        <vt:i4>0</vt:i4>
      </vt:variant>
      <vt:variant>
        <vt:i4>5</vt:i4>
      </vt:variant>
      <vt:variant>
        <vt:lpwstr/>
      </vt:variant>
      <vt:variant>
        <vt:lpwstr>_Toc88832863</vt:lpwstr>
      </vt:variant>
      <vt:variant>
        <vt:i4>1441844</vt:i4>
      </vt:variant>
      <vt:variant>
        <vt:i4>184</vt:i4>
      </vt:variant>
      <vt:variant>
        <vt:i4>0</vt:i4>
      </vt:variant>
      <vt:variant>
        <vt:i4>5</vt:i4>
      </vt:variant>
      <vt:variant>
        <vt:lpwstr/>
      </vt:variant>
      <vt:variant>
        <vt:lpwstr>_Toc88832862</vt:lpwstr>
      </vt:variant>
      <vt:variant>
        <vt:i4>1376308</vt:i4>
      </vt:variant>
      <vt:variant>
        <vt:i4>178</vt:i4>
      </vt:variant>
      <vt:variant>
        <vt:i4>0</vt:i4>
      </vt:variant>
      <vt:variant>
        <vt:i4>5</vt:i4>
      </vt:variant>
      <vt:variant>
        <vt:lpwstr/>
      </vt:variant>
      <vt:variant>
        <vt:lpwstr>_Toc88832861</vt:lpwstr>
      </vt:variant>
      <vt:variant>
        <vt:i4>1310772</vt:i4>
      </vt:variant>
      <vt:variant>
        <vt:i4>172</vt:i4>
      </vt:variant>
      <vt:variant>
        <vt:i4>0</vt:i4>
      </vt:variant>
      <vt:variant>
        <vt:i4>5</vt:i4>
      </vt:variant>
      <vt:variant>
        <vt:lpwstr/>
      </vt:variant>
      <vt:variant>
        <vt:lpwstr>_Toc88832860</vt:lpwstr>
      </vt:variant>
      <vt:variant>
        <vt:i4>1900599</vt:i4>
      </vt:variant>
      <vt:variant>
        <vt:i4>166</vt:i4>
      </vt:variant>
      <vt:variant>
        <vt:i4>0</vt:i4>
      </vt:variant>
      <vt:variant>
        <vt:i4>5</vt:i4>
      </vt:variant>
      <vt:variant>
        <vt:lpwstr/>
      </vt:variant>
      <vt:variant>
        <vt:lpwstr>_Toc88832859</vt:lpwstr>
      </vt:variant>
      <vt:variant>
        <vt:i4>1835063</vt:i4>
      </vt:variant>
      <vt:variant>
        <vt:i4>160</vt:i4>
      </vt:variant>
      <vt:variant>
        <vt:i4>0</vt:i4>
      </vt:variant>
      <vt:variant>
        <vt:i4>5</vt:i4>
      </vt:variant>
      <vt:variant>
        <vt:lpwstr/>
      </vt:variant>
      <vt:variant>
        <vt:lpwstr>_Toc88832858</vt:lpwstr>
      </vt:variant>
      <vt:variant>
        <vt:i4>1245239</vt:i4>
      </vt:variant>
      <vt:variant>
        <vt:i4>154</vt:i4>
      </vt:variant>
      <vt:variant>
        <vt:i4>0</vt:i4>
      </vt:variant>
      <vt:variant>
        <vt:i4>5</vt:i4>
      </vt:variant>
      <vt:variant>
        <vt:lpwstr/>
      </vt:variant>
      <vt:variant>
        <vt:lpwstr>_Toc88832857</vt:lpwstr>
      </vt:variant>
      <vt:variant>
        <vt:i4>1179703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_Toc88832856</vt:lpwstr>
      </vt:variant>
      <vt:variant>
        <vt:i4>1114167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_Toc88832855</vt:lpwstr>
      </vt:variant>
      <vt:variant>
        <vt:i4>1048631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_Toc88832854</vt:lpwstr>
      </vt:variant>
      <vt:variant>
        <vt:i4>1507383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_Toc88832853</vt:lpwstr>
      </vt:variant>
      <vt:variant>
        <vt:i4>1441847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_Toc88832852</vt:lpwstr>
      </vt:variant>
      <vt:variant>
        <vt:i4>1376311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_Toc88832851</vt:lpwstr>
      </vt:variant>
      <vt:variant>
        <vt:i4>1310775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_Toc88832850</vt:lpwstr>
      </vt:variant>
      <vt:variant>
        <vt:i4>1900598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_Toc88832849</vt:lpwstr>
      </vt:variant>
      <vt:variant>
        <vt:i4>1835062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_Toc88832848</vt:lpwstr>
      </vt:variant>
      <vt:variant>
        <vt:i4>1245238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_Toc88832847</vt:lpwstr>
      </vt:variant>
      <vt:variant>
        <vt:i4>1179702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_Toc88832846</vt:lpwstr>
      </vt:variant>
      <vt:variant>
        <vt:i4>1114166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_Toc88832845</vt:lpwstr>
      </vt:variant>
      <vt:variant>
        <vt:i4>1048630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_Toc88832844</vt:lpwstr>
      </vt:variant>
      <vt:variant>
        <vt:i4>1507382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_Toc88832843</vt:lpwstr>
      </vt:variant>
      <vt:variant>
        <vt:i4>1441846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_Toc88832842</vt:lpwstr>
      </vt:variant>
      <vt:variant>
        <vt:i4>1376310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_Toc88832841</vt:lpwstr>
      </vt:variant>
      <vt:variant>
        <vt:i4>7471158</vt:i4>
      </vt:variant>
      <vt:variant>
        <vt:i4>15</vt:i4>
      </vt:variant>
      <vt:variant>
        <vt:i4>0</vt:i4>
      </vt:variant>
      <vt:variant>
        <vt:i4>5</vt:i4>
      </vt:variant>
      <vt:variant>
        <vt:lpwstr>http://www.niva.no/</vt:lpwstr>
      </vt:variant>
      <vt:variant>
        <vt:lpwstr/>
      </vt:variant>
      <vt:variant>
        <vt:i4>262231</vt:i4>
      </vt:variant>
      <vt:variant>
        <vt:i4>12</vt:i4>
      </vt:variant>
      <vt:variant>
        <vt:i4>0</vt:i4>
      </vt:variant>
      <vt:variant>
        <vt:i4>5</vt:i4>
      </vt:variant>
      <vt:variant>
        <vt:lpwstr>https://tqm2.tqmenterprise.no/NIVA/Publishing/Document/LoadLocalContent/12789?forOL1=niva</vt:lpwstr>
      </vt:variant>
      <vt:variant>
        <vt:lpwstr/>
      </vt:variant>
      <vt:variant>
        <vt:i4>917593</vt:i4>
      </vt:variant>
      <vt:variant>
        <vt:i4>9</vt:i4>
      </vt:variant>
      <vt:variant>
        <vt:i4>0</vt:i4>
      </vt:variant>
      <vt:variant>
        <vt:i4>5</vt:i4>
      </vt:variant>
      <vt:variant>
        <vt:lpwstr>https://tqm2.tqmenterprise.no/NIVA/Publishing/Document/LoadLocalContent/12727?forOL1=niva</vt:lpwstr>
      </vt:variant>
      <vt:variant>
        <vt:lpwstr/>
      </vt:variant>
      <vt:variant>
        <vt:i4>917592</vt:i4>
      </vt:variant>
      <vt:variant>
        <vt:i4>5</vt:i4>
      </vt:variant>
      <vt:variant>
        <vt:i4>0</vt:i4>
      </vt:variant>
      <vt:variant>
        <vt:i4>5</vt:i4>
      </vt:variant>
      <vt:variant>
        <vt:lpwstr>https://tqm2.tqmenterprise.no/NIVA/Publishing/Document/LoadLocalContent/12726?forOL1=niva</vt:lpwstr>
      </vt:variant>
      <vt:variant>
        <vt:lpwstr/>
      </vt:variant>
      <vt:variant>
        <vt:i4>917592</vt:i4>
      </vt:variant>
      <vt:variant>
        <vt:i4>3</vt:i4>
      </vt:variant>
      <vt:variant>
        <vt:i4>0</vt:i4>
      </vt:variant>
      <vt:variant>
        <vt:i4>5</vt:i4>
      </vt:variant>
      <vt:variant>
        <vt:lpwstr>https://tqm2.tqmenterprise.no/NIVA/Publishing/Document/LoadLocalContent/12726?forOL1=niva</vt:lpwstr>
      </vt:variant>
      <vt:variant>
        <vt:lpwstr/>
      </vt:variant>
      <vt:variant>
        <vt:i4>8257612</vt:i4>
      </vt:variant>
      <vt:variant>
        <vt:i4>0</vt:i4>
      </vt:variant>
      <vt:variant>
        <vt:i4>0</vt:i4>
      </vt:variant>
      <vt:variant>
        <vt:i4>5</vt:i4>
      </vt:variant>
      <vt:variant>
        <vt:lpwstr>mailto:pluss@copycat.no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NIVA rapportmal.  Norsk versjon.</dc:title>
  <dc:subject/>
  <dc:creator>Francois Clayer</dc:creator>
  <cp:keywords/>
  <cp:lastModifiedBy>James Edward Sample</cp:lastModifiedBy>
  <cp:revision>11</cp:revision>
  <cp:lastPrinted>2021-11-26T14:28:00Z</cp:lastPrinted>
  <dcterms:created xsi:type="dcterms:W3CDTF">2021-11-26T14:43:00Z</dcterms:created>
  <dcterms:modified xsi:type="dcterms:W3CDTF">2022-10-20T11:28:00Z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http://www.zotero.org/styles/harvard1</vt:lpwstr>
  </property>
  <property fmtid="{D5CDD505-2E9C-101B-9397-08002B2CF9AE}" pid="11" name="Mendeley Recent Style Name 4_1">
    <vt:lpwstr>Harvard reference format 1 (deprecated)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http://www.zotero.org/styles/modern-humanities-research-association</vt:lpwstr>
  </property>
  <property fmtid="{D5CDD505-2E9C-101B-9397-08002B2CF9AE}" pid="15" name="Mendeley Recent Style Name 6_1">
    <vt:lpwstr>Modern Humanities Research Association 3rd edition (note with bibliography)</vt:lpwstr>
  </property>
  <property fmtid="{D5CDD505-2E9C-101B-9397-08002B2CF9AE}" pid="16" name="Mendeley Recent Style Id 7_1">
    <vt:lpwstr>http://www.zotero.org/styles/modern-language-association</vt:lpwstr>
  </property>
  <property fmtid="{D5CDD505-2E9C-101B-9397-08002B2CF9AE}" pid="17" name="Mendeley Recent Style Name 7_1">
    <vt:lpwstr>Modern Language Association 8th edition</vt:lpwstr>
  </property>
  <property fmtid="{D5CDD505-2E9C-101B-9397-08002B2CF9AE}" pid="18" name="Mendeley Recent Style Id 8_1">
    <vt:lpwstr>http://www.zotero.org/styles/nature</vt:lpwstr>
  </property>
  <property fmtid="{D5CDD505-2E9C-101B-9397-08002B2CF9AE}" pid="19" name="Mendeley Recent Style Name 8_1">
    <vt:lpwstr>Nature</vt:lpwstr>
  </property>
  <property fmtid="{D5CDD505-2E9C-101B-9397-08002B2CF9AE}" pid="20" name="Mendeley Recent Style Id 9_1">
    <vt:lpwstr>http://www.zotero.org/styles/science-of-the-total-environment</vt:lpwstr>
  </property>
  <property fmtid="{D5CDD505-2E9C-101B-9397-08002B2CF9AE}" pid="21" name="Mendeley Recent Style Name 9_1">
    <vt:lpwstr>Science of the Total Environment</vt:lpwstr>
  </property>
</Properties>
</file>